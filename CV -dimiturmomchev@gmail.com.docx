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97"/>
        <w:tblW w:w="113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39"/>
        <w:gridCol w:w="687"/>
        <w:gridCol w:w="7214"/>
      </w:tblGrid>
      <w:tr w:rsidR="007034BD" w:rsidTr="00F35750">
        <w:trPr>
          <w:trHeight w:val="986"/>
        </w:trPr>
        <w:tc>
          <w:tcPr>
            <w:tcW w:w="3439" w:type="dxa"/>
            <w:vAlign w:val="bottom"/>
          </w:tcPr>
          <w:p w:rsidR="007034BD" w:rsidRDefault="007034BD" w:rsidP="007034BD">
            <w:pPr>
              <w:tabs>
                <w:tab w:val="left" w:pos="990"/>
              </w:tabs>
            </w:pPr>
          </w:p>
        </w:tc>
        <w:tc>
          <w:tcPr>
            <w:tcW w:w="687" w:type="dxa"/>
          </w:tcPr>
          <w:p w:rsidR="007034BD" w:rsidRDefault="007034BD" w:rsidP="007034BD">
            <w:pPr>
              <w:tabs>
                <w:tab w:val="left" w:pos="990"/>
              </w:tabs>
            </w:pPr>
          </w:p>
        </w:tc>
        <w:tc>
          <w:tcPr>
            <w:tcW w:w="7214" w:type="dxa"/>
            <w:vAlign w:val="bottom"/>
          </w:tcPr>
          <w:p w:rsidR="007034BD" w:rsidRPr="00E112BF" w:rsidRDefault="007034BD" w:rsidP="007034BD">
            <w:pPr>
              <w:pStyle w:val="Title"/>
              <w:rPr>
                <w:sz w:val="44"/>
                <w:szCs w:val="44"/>
              </w:rPr>
            </w:pPr>
            <w:r w:rsidRPr="00E112BF">
              <w:rPr>
                <w:sz w:val="44"/>
                <w:szCs w:val="44"/>
              </w:rPr>
              <w:t>Dimitur</w:t>
            </w:r>
            <w:r w:rsidRPr="00E112BF">
              <w:rPr>
                <w:sz w:val="44"/>
                <w:szCs w:val="44"/>
              </w:rPr>
              <w:br/>
              <w:t>momchev</w:t>
            </w:r>
          </w:p>
          <w:p w:rsidR="007034BD" w:rsidRDefault="007034BD" w:rsidP="007034BD">
            <w:pPr>
              <w:pStyle w:val="Subtitle"/>
            </w:pPr>
            <w:r w:rsidRPr="00573AAA">
              <w:rPr>
                <w:spacing w:val="115"/>
                <w:w w:val="100"/>
              </w:rPr>
              <w:t>Enginee</w:t>
            </w:r>
            <w:r w:rsidRPr="00573AAA">
              <w:rPr>
                <w:spacing w:val="2"/>
                <w:w w:val="100"/>
              </w:rPr>
              <w:t>r</w:t>
            </w:r>
          </w:p>
        </w:tc>
      </w:tr>
      <w:tr w:rsidR="00651028" w:rsidTr="00F35750">
        <w:trPr>
          <w:trHeight w:val="2076"/>
        </w:trPr>
        <w:tc>
          <w:tcPr>
            <w:tcW w:w="3439" w:type="dxa"/>
          </w:tcPr>
          <w:p w:rsidR="00651028" w:rsidRPr="00C363E5" w:rsidRDefault="00651028" w:rsidP="00651028">
            <w:pPr>
              <w:pStyle w:val="Heading3"/>
              <w:rPr>
                <w:color w:val="FFFFFF" w:themeColor="background1"/>
                <w:lang w:val="bg-BG"/>
              </w:rPr>
            </w:pPr>
            <w:r>
              <w:rPr>
                <w:color w:val="FFFFFF" w:themeColor="background1"/>
                <w:lang w:val="bg-BG"/>
              </w:rPr>
              <w:br/>
            </w:r>
            <w:r w:rsidRPr="00C363E5">
              <w:rPr>
                <w:color w:val="FFFFFF" w:themeColor="background1"/>
                <w:lang w:val="bg-BG"/>
              </w:rPr>
              <w:t xml:space="preserve"> </w:t>
            </w:r>
            <w:r w:rsidRPr="007034BD">
              <w:rPr>
                <w:color w:val="FFFFFF" w:themeColor="background1"/>
                <w:sz w:val="28"/>
                <w:szCs w:val="28"/>
              </w:rPr>
              <w:t>CONTACT</w:t>
            </w:r>
          </w:p>
          <w:sdt>
            <w:sdtPr>
              <w:rPr>
                <w:color w:val="FFFFFF" w:themeColor="background1"/>
              </w:rPr>
              <w:id w:val="-385885332"/>
              <w:placeholder>
                <w:docPart w:val="A0E3019B20904A19B9985BEFB4756B97"/>
              </w:placeholder>
              <w:temporary/>
              <w:showingPlcHdr/>
              <w15:appearance w15:val="hidden"/>
            </w:sdtPr>
            <w:sdtEndPr/>
            <w:sdtContent>
              <w:p w:rsidR="00651028" w:rsidRPr="00C363E5" w:rsidRDefault="00651028" w:rsidP="00651028">
                <w:pPr>
                  <w:rPr>
                    <w:color w:val="FFFFFF" w:themeColor="background1"/>
                    <w:lang w:val="bg-BG"/>
                  </w:rPr>
                </w:pPr>
                <w:r w:rsidRPr="00C82C9D">
                  <w:rPr>
                    <w:color w:val="FFFFFF" w:themeColor="background1"/>
                  </w:rPr>
                  <w:t>PHONE:</w:t>
                </w:r>
              </w:p>
            </w:sdtContent>
          </w:sdt>
          <w:p w:rsidR="00651028" w:rsidRPr="00C363E5" w:rsidRDefault="00651028" w:rsidP="00651028">
            <w:pPr>
              <w:rPr>
                <w:color w:val="FFFFFF" w:themeColor="background1"/>
                <w:lang w:val="bg-BG"/>
              </w:rPr>
            </w:pPr>
            <w:r w:rsidRPr="00C363E5">
              <w:rPr>
                <w:color w:val="FFFFFF" w:themeColor="background1"/>
                <w:lang w:val="bg-BG"/>
              </w:rPr>
              <w:t>+359885126354</w:t>
            </w:r>
          </w:p>
          <w:p w:rsidR="00651028" w:rsidRPr="00C363E5" w:rsidRDefault="00651028" w:rsidP="00651028">
            <w:pPr>
              <w:rPr>
                <w:color w:val="FFFFFF" w:themeColor="background1"/>
                <w:lang w:val="bg-BG"/>
              </w:rPr>
            </w:pPr>
          </w:p>
          <w:sdt>
            <w:sdtPr>
              <w:rPr>
                <w:color w:val="FFFFFF" w:themeColor="background1"/>
              </w:rPr>
              <w:id w:val="869035881"/>
              <w:placeholder>
                <w:docPart w:val="198FFC76A6F3492287E0CE32CADDAA9E"/>
              </w:placeholder>
              <w:temporary/>
              <w:showingPlcHdr/>
              <w15:appearance w15:val="hidden"/>
            </w:sdtPr>
            <w:sdtEndPr/>
            <w:sdtContent>
              <w:p w:rsidR="00651028" w:rsidRPr="00C363E5" w:rsidRDefault="00651028" w:rsidP="00651028">
                <w:pPr>
                  <w:rPr>
                    <w:color w:val="FFFFFF" w:themeColor="background1"/>
                    <w:lang w:val="bg-BG"/>
                  </w:rPr>
                </w:pPr>
                <w:r w:rsidRPr="007034BD">
                  <w:rPr>
                    <w:color w:val="FFFFFF" w:themeColor="background1"/>
                    <w:szCs w:val="18"/>
                  </w:rPr>
                  <w:t>EMAIL:</w:t>
                </w:r>
              </w:p>
            </w:sdtContent>
          </w:sdt>
          <w:p w:rsidR="00651028" w:rsidRPr="00C363E5" w:rsidRDefault="00651028" w:rsidP="00651028">
            <w:pPr>
              <w:rPr>
                <w:rStyle w:val="Hyperlink"/>
                <w:color w:val="FFFFFF" w:themeColor="background1"/>
                <w:lang w:val="bg-BG"/>
              </w:rPr>
            </w:pPr>
            <w:r w:rsidRPr="007034BD">
              <w:rPr>
                <w:color w:val="FFFFFF" w:themeColor="background1"/>
                <w:sz w:val="20"/>
                <w:szCs w:val="20"/>
              </w:rPr>
              <w:t>dimiturmomchev</w:t>
            </w:r>
            <w:r w:rsidRPr="00C363E5">
              <w:rPr>
                <w:color w:val="FFFFFF" w:themeColor="background1"/>
                <w:lang w:val="bg-BG"/>
              </w:rPr>
              <w:t>@</w:t>
            </w:r>
            <w:r w:rsidRPr="00C82C9D">
              <w:rPr>
                <w:color w:val="FFFFFF" w:themeColor="background1"/>
              </w:rPr>
              <w:t>gmail</w:t>
            </w:r>
            <w:r w:rsidRPr="00C363E5">
              <w:rPr>
                <w:color w:val="FFFFFF" w:themeColor="background1"/>
                <w:lang w:val="bg-BG"/>
              </w:rPr>
              <w:t>.</w:t>
            </w:r>
            <w:r w:rsidRPr="00C82C9D">
              <w:rPr>
                <w:color w:val="FFFFFF" w:themeColor="background1"/>
              </w:rPr>
              <w:t>com</w:t>
            </w:r>
          </w:p>
          <w:p w:rsidR="00651028" w:rsidRPr="00C363E5" w:rsidRDefault="00651028" w:rsidP="00651028">
            <w:pPr>
              <w:pStyle w:val="Heading3"/>
              <w:rPr>
                <w:color w:val="FFFFFF" w:themeColor="background1"/>
                <w:lang w:val="bg-BG"/>
              </w:rPr>
            </w:pPr>
            <w:r w:rsidRPr="00C82C9D">
              <w:rPr>
                <w:color w:val="FFFFFF" w:themeColor="background1"/>
                <w:lang w:val="bg-BG"/>
              </w:rPr>
              <w:t>Profile</w:t>
            </w:r>
          </w:p>
          <w:p w:rsidR="00651028" w:rsidRDefault="00344CB0" w:rsidP="00651028">
            <w:r w:rsidRPr="00344CB0">
              <w:rPr>
                <w:color w:val="FFFFFF" w:themeColor="background1"/>
                <w:sz w:val="20"/>
                <w:szCs w:val="20"/>
              </w:rPr>
              <w:t>I am a 24 years old talented man, graduated from a high school/college of telecommunication and continuing my studies at university. I have got experience with electrical, radio, communication, business and other forms of telecommunications. I worked at several various jobs, which helped me gain work/life experience and proved I am open for challenges.</w:t>
            </w:r>
            <w:r>
              <w:rPr>
                <w:color w:val="FFFFFF" w:themeColor="background1"/>
                <w:sz w:val="20"/>
                <w:szCs w:val="20"/>
              </w:rPr>
              <w:br/>
            </w:r>
            <w:r>
              <w:rPr>
                <w:color w:val="FFFFFF" w:themeColor="background1"/>
                <w:sz w:val="20"/>
                <w:szCs w:val="20"/>
              </w:rPr>
              <w:br/>
            </w:r>
          </w:p>
          <w:p w:rsidR="00DF7355" w:rsidRPr="00DF7355" w:rsidRDefault="00DF7355" w:rsidP="00651028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F7355">
              <w:rPr>
                <w:b/>
                <w:color w:val="FFFFFF" w:themeColor="background1"/>
                <w:sz w:val="28"/>
                <w:szCs w:val="28"/>
              </w:rPr>
              <w:t>H</w:t>
            </w:r>
            <w:r>
              <w:rPr>
                <w:b/>
                <w:color w:val="FFFFFF" w:themeColor="background1"/>
                <w:sz w:val="28"/>
                <w:szCs w:val="28"/>
              </w:rPr>
              <w:t>OBBIES</w:t>
            </w:r>
            <w:r w:rsidRPr="00DF7355">
              <w:rPr>
                <w:b/>
                <w:color w:val="FFFFFF" w:themeColor="background1"/>
                <w:sz w:val="28"/>
                <w:szCs w:val="28"/>
              </w:rPr>
              <w:br/>
            </w:r>
          </w:p>
          <w:p w:rsidR="00BC0989" w:rsidRDefault="00BC0989" w:rsidP="00BC098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Cars</w:t>
            </w:r>
          </w:p>
          <w:p w:rsidR="00651028" w:rsidRPr="00BC0989" w:rsidRDefault="00651028" w:rsidP="00BC098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 w:rsidRPr="00BC0989">
              <w:rPr>
                <w:color w:val="FFFFFF" w:themeColor="background1"/>
                <w:sz w:val="20"/>
                <w:szCs w:val="20"/>
              </w:rPr>
              <w:t>Technology</w:t>
            </w:r>
          </w:p>
          <w:p w:rsidR="00651028" w:rsidRPr="00BC0989" w:rsidRDefault="00651028" w:rsidP="00BC098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 w:rsidRPr="00BC0989">
              <w:rPr>
                <w:color w:val="FFFFFF" w:themeColor="background1"/>
                <w:sz w:val="20"/>
                <w:szCs w:val="20"/>
              </w:rPr>
              <w:t>Skiing</w:t>
            </w:r>
          </w:p>
          <w:p w:rsidR="00344CB0" w:rsidRDefault="00344CB0" w:rsidP="00344CB0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Ice blading</w:t>
            </w:r>
          </w:p>
          <w:p w:rsidR="00651028" w:rsidRPr="00344CB0" w:rsidRDefault="00651028" w:rsidP="00344CB0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 w:rsidRPr="00344CB0">
              <w:rPr>
                <w:color w:val="FFFFFF" w:themeColor="background1"/>
                <w:sz w:val="20"/>
                <w:szCs w:val="20"/>
              </w:rPr>
              <w:t>Water sports</w:t>
            </w:r>
          </w:p>
          <w:p w:rsidR="00651028" w:rsidRPr="00C82C9D" w:rsidRDefault="00651028" w:rsidP="00651028">
            <w:pPr>
              <w:rPr>
                <w:color w:val="FFFFFF" w:themeColor="background1"/>
              </w:rPr>
            </w:pPr>
          </w:p>
        </w:tc>
        <w:tc>
          <w:tcPr>
            <w:tcW w:w="687" w:type="dxa"/>
          </w:tcPr>
          <w:p w:rsidR="00651028" w:rsidRDefault="00EE0334" w:rsidP="00651028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15ECCCC" wp14:editId="7CE367BA">
                      <wp:simplePos x="0" y="0"/>
                      <wp:positionH relativeFrom="page">
                        <wp:posOffset>-2666844</wp:posOffset>
                      </wp:positionH>
                      <wp:positionV relativeFrom="page">
                        <wp:posOffset>-1472936</wp:posOffset>
                      </wp:positionV>
                      <wp:extent cx="2790190" cy="15716885"/>
                      <wp:effectExtent l="38100" t="38100" r="29210" b="374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190" cy="15716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762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C1474" id="Rectangle 7" o:spid="_x0000_s1026" style="position:absolute;margin-left:-210pt;margin-top:-116pt;width:219.7pt;height:1237.5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" fillcolor="#272727 [2749]" strokecolor="#345c7d [1604]" strokeweight="6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7214" w:type="dxa"/>
          </w:tcPr>
          <w:sdt>
            <w:sdtPr>
              <w:id w:val="1049110328"/>
              <w:placeholder>
                <w:docPart w:val="3700CB86D8004586ACE82B012B8F3B0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65102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651028" w:rsidRDefault="00651028" w:rsidP="00651028">
            <w:pPr>
              <w:pStyle w:val="Date"/>
              <w:rPr>
                <w:sz w:val="16"/>
                <w:szCs w:val="16"/>
              </w:rPr>
            </w:pPr>
            <w:r>
              <w:rPr>
                <w:b/>
              </w:rPr>
              <w:t>T</w:t>
            </w:r>
            <w:r w:rsidRPr="007034BD">
              <w:rPr>
                <w:b/>
              </w:rPr>
              <w:t>elecommunication</w:t>
            </w:r>
            <w:r>
              <w:t xml:space="preserve"> - High school </w:t>
            </w:r>
            <w:r>
              <w:br/>
            </w:r>
            <w:r>
              <w:br/>
            </w:r>
            <w:r w:rsidRPr="00724FAF">
              <w:rPr>
                <w:b/>
              </w:rPr>
              <w:t>New Bulgarian University</w:t>
            </w:r>
            <w:r>
              <w:t xml:space="preserve"> – Bachelor / </w:t>
            </w:r>
            <w:r>
              <w:br/>
            </w:r>
            <w:r w:rsidRPr="00724FAF">
              <w:rPr>
                <w:sz w:val="16"/>
                <w:szCs w:val="16"/>
              </w:rPr>
              <w:t>Specialty telecommunication with major Cinema and Television.</w:t>
            </w:r>
          </w:p>
          <w:p w:rsidR="001812FE" w:rsidRDefault="001812FE" w:rsidP="001812FE"/>
          <w:p w:rsidR="00AD7AD9" w:rsidRDefault="001812FE" w:rsidP="00AD7AD9">
            <w:pPr>
              <w:rPr>
                <w:b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="00AD7AD9" w:rsidRPr="00AD7AD9">
              <w:t xml:space="preserve">SoftUni </w:t>
            </w:r>
            <w:r w:rsidRPr="00AD7AD9">
              <w:t xml:space="preserve">Java </w:t>
            </w:r>
            <w:r w:rsidR="00AD7AD9" w:rsidRPr="00AD7AD9">
              <w:t>OOP</w:t>
            </w:r>
            <w:r>
              <w:rPr>
                <w:b/>
              </w:rPr>
              <w:t xml:space="preserve"> </w:t>
            </w:r>
          </w:p>
          <w:p w:rsidR="00AD7AD9" w:rsidRDefault="00AD7AD9" w:rsidP="00AD7AD9">
            <w:pPr>
              <w:rPr>
                <w:b/>
              </w:rPr>
            </w:pPr>
            <w:r w:rsidRPr="001812FE">
              <w:rPr>
                <w:b/>
              </w:rPr>
              <w:t xml:space="preserve">Certificate </w:t>
            </w:r>
            <w:r>
              <w:rPr>
                <w:b/>
              </w:rPr>
              <w:t xml:space="preserve">– </w:t>
            </w:r>
            <w:r w:rsidRPr="00AD7AD9">
              <w:t>SoftUni Java Advanced</w:t>
            </w:r>
            <w:r>
              <w:rPr>
                <w:b/>
              </w:rPr>
              <w:t xml:space="preserve"> </w:t>
            </w:r>
          </w:p>
          <w:p w:rsidR="001812FE" w:rsidRDefault="001812FE" w:rsidP="001812FE">
            <w:pPr>
              <w:rPr>
                <w:b/>
              </w:rPr>
            </w:pPr>
          </w:p>
          <w:p w:rsidR="00AD7AD9" w:rsidRDefault="00AD7AD9" w:rsidP="001812FE">
            <w:r>
              <w:rPr>
                <w:b/>
              </w:rPr>
              <w:t xml:space="preserve">Studying : JavaScript </w:t>
            </w:r>
            <w:r w:rsidR="00B23F33">
              <w:rPr>
                <w:b/>
              </w:rPr>
              <w:t xml:space="preserve">and Data Base </w:t>
            </w:r>
            <w:r w:rsidRPr="00AD7AD9">
              <w:t>at the moment in SoftUni</w:t>
            </w:r>
            <w:r w:rsidR="00B23F33">
              <w:t xml:space="preserve"> till 10.12.2019</w:t>
            </w:r>
            <w:bookmarkStart w:id="0" w:name="_GoBack"/>
            <w:bookmarkEnd w:id="0"/>
          </w:p>
          <w:p w:rsidR="00B23F33" w:rsidRPr="00B23F33" w:rsidRDefault="00B23F33" w:rsidP="001812FE">
            <w:pPr>
              <w:rPr>
                <w:b/>
                <w:lang w:val="bg-BG"/>
              </w:rPr>
            </w:pPr>
          </w:p>
          <w:sdt>
            <w:sdtPr>
              <w:id w:val="1001553383"/>
              <w:placeholder>
                <w:docPart w:val="6070D75DE0714DEEB559B37745827030"/>
              </w:placeholder>
              <w:temporary/>
              <w:showingPlcHdr/>
              <w15:appearance w15:val="hidden"/>
            </w:sdtPr>
            <w:sdtEndPr/>
            <w:sdtContent>
              <w:p w:rsidR="00651028" w:rsidRDefault="00651028" w:rsidP="00651028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651028" w:rsidRPr="00724FAF" w:rsidRDefault="00651028" w:rsidP="0065102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</w:r>
            <w:r w:rsidRPr="00724FAF">
              <w:rPr>
                <w:b/>
                <w:sz w:val="20"/>
                <w:szCs w:val="20"/>
              </w:rPr>
              <w:t>A1</w:t>
            </w:r>
            <w:r>
              <w:rPr>
                <w:sz w:val="20"/>
                <w:szCs w:val="20"/>
              </w:rPr>
              <w:t xml:space="preserve"> </w:t>
            </w:r>
            <w:r w:rsidRPr="000F2A4D">
              <w:rPr>
                <w:szCs w:val="18"/>
              </w:rPr>
              <w:t>- Teleco</w:t>
            </w:r>
            <w:r w:rsidR="00FC6982">
              <w:rPr>
                <w:szCs w:val="18"/>
              </w:rPr>
              <w:t>m company -  Call center - 3 mon</w:t>
            </w:r>
            <w:r w:rsidRPr="000F2A4D">
              <w:rPr>
                <w:szCs w:val="18"/>
              </w:rPr>
              <w:t>ths experience</w:t>
            </w:r>
          </w:p>
          <w:p w:rsidR="00651028" w:rsidRPr="00724FAF" w:rsidRDefault="0027547E" w:rsidP="00651028">
            <w:pPr>
              <w:rPr>
                <w:sz w:val="20"/>
                <w:szCs w:val="20"/>
              </w:rPr>
            </w:pPr>
            <w:hyperlink r:id="rId11" w:history="1">
              <w:r w:rsidR="00651028" w:rsidRPr="000F2A4D">
                <w:rPr>
                  <w:rStyle w:val="Hyperlink"/>
                  <w:color w:val="548AB7" w:themeColor="accent1" w:themeShade="BF"/>
                  <w:szCs w:val="18"/>
                </w:rPr>
                <w:t>https://www.a1.bg/bg</w:t>
              </w:r>
            </w:hyperlink>
            <w:r w:rsidR="00651028">
              <w:rPr>
                <w:sz w:val="20"/>
                <w:szCs w:val="20"/>
              </w:rPr>
              <w:br/>
            </w:r>
            <w:r w:rsidR="00651028">
              <w:rPr>
                <w:sz w:val="20"/>
                <w:szCs w:val="20"/>
              </w:rPr>
              <w:br/>
            </w:r>
            <w:r w:rsidR="00651028" w:rsidRPr="00A41ABA">
              <w:rPr>
                <w:lang w:val="en-GB"/>
              </w:rPr>
              <w:t>Achievements and responsibilities:</w:t>
            </w:r>
          </w:p>
          <w:p w:rsidR="00651028" w:rsidRPr="00724FAF" w:rsidRDefault="00651028" w:rsidP="00651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•</w:t>
            </w:r>
            <w:r w:rsidRPr="00724FAF">
              <w:rPr>
                <w:sz w:val="20"/>
                <w:szCs w:val="20"/>
              </w:rPr>
              <w:t>Managing large amounts of inbound and outbound calls in a timely manner</w:t>
            </w:r>
            <w:r>
              <w:rPr>
                <w:sz w:val="20"/>
                <w:szCs w:val="20"/>
              </w:rPr>
              <w:t>.</w:t>
            </w:r>
          </w:p>
          <w:p w:rsidR="00651028" w:rsidRPr="00724FAF" w:rsidRDefault="00651028" w:rsidP="00651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724FAF">
              <w:rPr>
                <w:sz w:val="20"/>
                <w:szCs w:val="20"/>
              </w:rPr>
              <w:t>Following call center “s</w:t>
            </w:r>
            <w:r>
              <w:rPr>
                <w:sz w:val="20"/>
                <w:szCs w:val="20"/>
              </w:rPr>
              <w:t xml:space="preserve">cripts” when handling different </w:t>
            </w:r>
            <w:r w:rsidRPr="00724FAF">
              <w:rPr>
                <w:sz w:val="20"/>
                <w:szCs w:val="20"/>
              </w:rPr>
              <w:t>topics</w:t>
            </w:r>
            <w:r>
              <w:rPr>
                <w:sz w:val="20"/>
                <w:szCs w:val="20"/>
              </w:rPr>
              <w:t>.</w:t>
            </w:r>
          </w:p>
          <w:p w:rsidR="00651028" w:rsidRPr="00724FAF" w:rsidRDefault="00651028" w:rsidP="00651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724FAF">
              <w:rPr>
                <w:sz w:val="20"/>
                <w:szCs w:val="20"/>
              </w:rPr>
              <w:t>Ident</w:t>
            </w:r>
            <w:r w:rsidR="00FC6982">
              <w:rPr>
                <w:sz w:val="20"/>
                <w:szCs w:val="20"/>
              </w:rPr>
              <w:t>ifying customers’ needs, clarifying</w:t>
            </w:r>
            <w:r w:rsidRPr="00724FAF">
              <w:rPr>
                <w:sz w:val="20"/>
                <w:szCs w:val="20"/>
              </w:rPr>
              <w:t xml:space="preserve"> information, research ever</w:t>
            </w:r>
            <w:r>
              <w:rPr>
                <w:sz w:val="20"/>
                <w:szCs w:val="20"/>
              </w:rPr>
              <w:t>y issue and providing solutions.</w:t>
            </w:r>
          </w:p>
          <w:p w:rsidR="00651028" w:rsidRDefault="00651028" w:rsidP="00651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724FAF">
              <w:rPr>
                <w:sz w:val="20"/>
                <w:szCs w:val="20"/>
              </w:rPr>
              <w:t>Salesman e</w:t>
            </w:r>
            <w:r>
              <w:rPr>
                <w:sz w:val="20"/>
                <w:szCs w:val="20"/>
              </w:rPr>
              <w:t>xperience.</w:t>
            </w:r>
          </w:p>
          <w:p w:rsidR="00651028" w:rsidRDefault="00651028" w:rsidP="00651028"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724FAF">
              <w:rPr>
                <w:b/>
                <w:sz w:val="20"/>
                <w:szCs w:val="20"/>
              </w:rPr>
              <w:t>My mall</w:t>
            </w:r>
            <w:r>
              <w:t xml:space="preserve"> - online web sales - 1 month experience </w:t>
            </w:r>
            <w:r w:rsidR="00B43891">
              <w:br/>
            </w:r>
            <w:hyperlink r:id="rId12" w:history="1">
              <w:r w:rsidRPr="00A41ABA">
                <w:rPr>
                  <w:rStyle w:val="Hyperlink"/>
                  <w:color w:val="548AB7" w:themeColor="accent1" w:themeShade="BF"/>
                </w:rPr>
                <w:t>https://sports.mymall.bg</w:t>
              </w:r>
            </w:hyperlink>
            <w:r w:rsidRPr="00A41ABA">
              <w:rPr>
                <w:color w:val="548AB7" w:themeColor="accent1" w:themeShade="BF"/>
              </w:rPr>
              <w:t xml:space="preserve"> </w:t>
            </w:r>
            <w:r>
              <w:br/>
            </w:r>
            <w:r>
              <w:br/>
              <w:t xml:space="preserve">Achievements and responsibilities: </w:t>
            </w:r>
          </w:p>
          <w:p w:rsidR="00651028" w:rsidRDefault="00651028" w:rsidP="00651028">
            <w:r>
              <w:br/>
              <w:t>•Maintaining and organizing the company filing system.</w:t>
            </w:r>
          </w:p>
          <w:p w:rsidR="00651028" w:rsidRDefault="00651028" w:rsidP="00651028">
            <w:r>
              <w:t>•Answering incoming calls.</w:t>
            </w:r>
          </w:p>
          <w:p w:rsidR="00651028" w:rsidRDefault="00651028" w:rsidP="00651028">
            <w:r>
              <w:t>•Typing all necessary documents and correspondence.</w:t>
            </w:r>
          </w:p>
          <w:p w:rsidR="00651028" w:rsidRDefault="00651028" w:rsidP="00651028">
            <w:r>
              <w:t>•Printing any supplementary notes as required.</w:t>
            </w:r>
          </w:p>
          <w:p w:rsidR="00651028" w:rsidRPr="00A41ABA" w:rsidRDefault="00651028" w:rsidP="00651028">
            <w:pPr>
              <w:rPr>
                <w:lang w:val="en-GB"/>
              </w:rPr>
            </w:pPr>
            <w:r>
              <w:t>•Running professional errands.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00727E59">
              <w:rPr>
                <w:b/>
                <w:sz w:val="20"/>
                <w:szCs w:val="20"/>
                <w:lang w:val="en-GB"/>
              </w:rPr>
              <w:t>Assured</w:t>
            </w:r>
            <w:r w:rsidRPr="00A41ABA">
              <w:rPr>
                <w:b/>
                <w:lang w:val="en-GB"/>
              </w:rPr>
              <w:t xml:space="preserve"> - </w:t>
            </w:r>
            <w:r w:rsidR="00497CD2" w:rsidRPr="00727E59">
              <w:rPr>
                <w:lang w:val="en-GB"/>
              </w:rPr>
              <w:t>4</w:t>
            </w:r>
            <w:r w:rsidR="00FC6982" w:rsidRPr="00727E59">
              <w:rPr>
                <w:lang w:val="en-GB"/>
              </w:rPr>
              <w:t xml:space="preserve"> mon</w:t>
            </w:r>
            <w:r w:rsidRPr="00727E59">
              <w:rPr>
                <w:lang w:val="en-GB"/>
              </w:rPr>
              <w:t>ths experience</w:t>
            </w:r>
          </w:p>
          <w:p w:rsidR="00651028" w:rsidRPr="00F35750" w:rsidRDefault="00651028" w:rsidP="00651028">
            <w:pPr>
              <w:rPr>
                <w:color w:val="548AB7" w:themeColor="accent1" w:themeShade="BF"/>
                <w:lang w:val="en-GB"/>
              </w:rPr>
            </w:pPr>
            <w:r w:rsidRPr="00A41ABA">
              <w:rPr>
                <w:color w:val="548AB7" w:themeColor="accent1" w:themeShade="BF"/>
                <w:u w:val="single"/>
                <w:lang w:val="en-GB"/>
              </w:rPr>
              <w:t>http://www.assuredgroup.org/about-us</w:t>
            </w:r>
            <w:r>
              <w:br/>
            </w:r>
            <w:r>
              <w:br/>
            </w:r>
            <w:r w:rsidRPr="00A41ABA">
              <w:rPr>
                <w:lang w:val="en-GB"/>
              </w:rPr>
              <w:t xml:space="preserve"> Achievements and responsibilities:</w:t>
            </w:r>
            <w:r>
              <w:br/>
            </w:r>
            <w:r>
              <w:br/>
              <w:t>•</w:t>
            </w:r>
            <w:r w:rsidRPr="00A41ABA">
              <w:rPr>
                <w:lang w:val="en-GB"/>
              </w:rPr>
              <w:t xml:space="preserve">Self-employed company providing  car/van valeting and driving </w:t>
            </w:r>
          </w:p>
          <w:p w:rsidR="00651028" w:rsidRPr="00F35750" w:rsidRDefault="00651028" w:rsidP="00651028">
            <w:r>
              <w:t>•</w:t>
            </w:r>
            <w:r w:rsidRPr="00A41ABA">
              <w:rPr>
                <w:lang w:val="en-GB"/>
              </w:rPr>
              <w:t>Typing all necessa</w:t>
            </w:r>
            <w:r w:rsidR="00FC6982">
              <w:rPr>
                <w:lang w:val="en-GB"/>
              </w:rPr>
              <w:t>ry documents and correspondence.</w:t>
            </w:r>
            <w:r>
              <w:rPr>
                <w:lang w:val="en-GB"/>
              </w:rPr>
              <w:br/>
            </w:r>
            <w:r>
              <w:t>•</w:t>
            </w:r>
            <w:r w:rsidRPr="00F35750">
              <w:t>Explain</w:t>
            </w:r>
            <w:r w:rsidR="00727E59">
              <w:t>ing</w:t>
            </w:r>
            <w:r w:rsidRPr="00F35750">
              <w:t xml:space="preserve"> terms of rental agreements.</w:t>
            </w:r>
          </w:p>
          <w:p w:rsidR="00651028" w:rsidRPr="00F35750" w:rsidRDefault="00651028" w:rsidP="00651028">
            <w:r>
              <w:t>•</w:t>
            </w:r>
            <w:r w:rsidR="00727E59">
              <w:t>Completing</w:t>
            </w:r>
            <w:r w:rsidRPr="00F35750">
              <w:t xml:space="preserve"> paperwork with customers.</w:t>
            </w:r>
          </w:p>
          <w:p w:rsidR="00651028" w:rsidRPr="00F35750" w:rsidRDefault="00651028" w:rsidP="00651028">
            <w:r>
              <w:t>•</w:t>
            </w:r>
            <w:r w:rsidRPr="00F35750">
              <w:t xml:space="preserve">Showing </w:t>
            </w:r>
            <w:r w:rsidR="00727E59">
              <w:t>customers</w:t>
            </w:r>
            <w:r w:rsidRPr="00F35750">
              <w:t xml:space="preserve"> their vehicles to point out damage on vehicle before renting.</w:t>
            </w:r>
          </w:p>
          <w:p w:rsidR="00651028" w:rsidRPr="00F35750" w:rsidRDefault="00651028" w:rsidP="00651028">
            <w:r>
              <w:t>•</w:t>
            </w:r>
            <w:r w:rsidRPr="00F35750">
              <w:t>Checking mileage and inspecting for damage when vehicles are returned.</w:t>
            </w:r>
          </w:p>
          <w:p w:rsidR="00651028" w:rsidRPr="00F35750" w:rsidRDefault="00651028" w:rsidP="00651028">
            <w:r>
              <w:t>•</w:t>
            </w:r>
            <w:r w:rsidR="000060AB">
              <w:t>Providing</w:t>
            </w:r>
            <w:r w:rsidRPr="00F35750">
              <w:t xml:space="preserve"> ongoing service and sales support.</w:t>
            </w:r>
          </w:p>
          <w:p w:rsidR="00651028" w:rsidRPr="00F35750" w:rsidRDefault="00651028" w:rsidP="00651028">
            <w:r>
              <w:t>•</w:t>
            </w:r>
            <w:r w:rsidRPr="00F35750">
              <w:t>Assist</w:t>
            </w:r>
            <w:r w:rsidR="000060AB">
              <w:t>ing</w:t>
            </w:r>
            <w:r w:rsidRPr="00F35750">
              <w:t xml:space="preserve"> international clients.</w:t>
            </w:r>
          </w:p>
          <w:p w:rsidR="00651028" w:rsidRPr="00A41ABA" w:rsidRDefault="00B43891" w:rsidP="00651028">
            <w:pPr>
              <w:rPr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br/>
            </w:r>
            <w:r>
              <w:rPr>
                <w:b/>
                <w:sz w:val="20"/>
                <w:szCs w:val="20"/>
                <w:lang w:val="en-GB"/>
              </w:rPr>
              <w:br/>
            </w:r>
            <w:r>
              <w:rPr>
                <w:b/>
                <w:sz w:val="20"/>
                <w:szCs w:val="20"/>
                <w:lang w:val="en-GB"/>
              </w:rPr>
              <w:br/>
            </w:r>
            <w:r>
              <w:rPr>
                <w:b/>
                <w:sz w:val="20"/>
                <w:szCs w:val="20"/>
                <w:lang w:val="en-GB"/>
              </w:rPr>
              <w:br/>
            </w:r>
            <w:r>
              <w:rPr>
                <w:b/>
                <w:sz w:val="20"/>
                <w:szCs w:val="20"/>
                <w:lang w:val="en-GB"/>
              </w:rPr>
              <w:br/>
            </w:r>
            <w:r w:rsidR="00DF7355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>
                      <wp:simplePos x="0" y="0"/>
                      <wp:positionH relativeFrom="column">
                        <wp:posOffset>-3160478</wp:posOffset>
                      </wp:positionH>
                      <wp:positionV relativeFrom="paragraph">
                        <wp:posOffset>-518795</wp:posOffset>
                      </wp:positionV>
                      <wp:extent cx="2783090" cy="10177669"/>
                      <wp:effectExtent l="38100" t="38100" r="36830" b="3365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3090" cy="101776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762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DF7355" w:rsidRPr="00DF7355" w:rsidRDefault="00DF7355" w:rsidP="00DF7355"/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Key skills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2"/>
                                    </w:rPr>
                                    <w:t>•</w:t>
                                  </w: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Management and leadership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•Proficiency in all areas of Microsoft Office, including Access, Word and PowerPoint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•Excellent communication skills, both written and verbal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•Sales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•Fully qualified first-aider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 xml:space="preserve">•Online media - Email, Social Media, and Blogging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•IT Troubleshooting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* Basic IT skills - knowledge on how and when to do routine maintenance and how to cope with frozen programs or damaged USB ports.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•Operating systems : Windows XP,Vista,7,8,10 - Windows service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E3F81">
                                    <w:rPr>
                                      <w:sz w:val="20"/>
                                      <w:szCs w:val="20"/>
                                    </w:rPr>
                                    <w:t>• Manufacturing,Technical Writing,Engineering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EE3F81">
                                    <w:rPr>
                                      <w:b/>
                                      <w:sz w:val="22"/>
                                    </w:rPr>
                                    <w:t>Data processing: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ind w:left="720"/>
                                    <w:rPr>
                                      <w:szCs w:val="18"/>
                                    </w:rPr>
                                  </w:pP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Validation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Sorting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 xml:space="preserve">Summarization 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Aggregation</w:t>
                                  </w:r>
                                </w:p>
                                <w:p w:rsidR="00EE3F81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Cs w:val="18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Reporting</w:t>
                                  </w:r>
                                </w:p>
                                <w:p w:rsidR="00DF7355" w:rsidRPr="00EE3F81" w:rsidRDefault="00EE3F81" w:rsidP="00EE3F8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Arial" w:hAnsi="Arial" w:cs="Arial"/>
                                      <w:szCs w:val="18"/>
                                      <w:lang w:eastAsia="en-GB"/>
                                    </w:rPr>
                                  </w:pPr>
                                  <w:r w:rsidRPr="00EE3F81">
                                    <w:rPr>
                                      <w:szCs w:val="18"/>
                                    </w:rPr>
                                    <w:t>Classification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-248.85pt;margin-top:-40.85pt;width:219.15pt;height:801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" fillcolor="#272727 [2749]" strokecolor="#345c7d [1604]" strokeweight="6pt">
                      <v:textbox>
                        <w:txbxContent>
                          <w:p w:rsidR="00DF7355" w:rsidRPr="00DF7355" w:rsidRDefault="00DF7355" w:rsidP="00DF7355"/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E3F81">
                              <w:rPr>
                                <w:b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b/>
                                <w:sz w:val="22"/>
                              </w:rPr>
                              <w:t>•</w:t>
                            </w:r>
                            <w:r w:rsidRPr="00EE3F81">
                              <w:rPr>
                                <w:sz w:val="20"/>
                                <w:szCs w:val="20"/>
                              </w:rPr>
                              <w:t>Management and leadership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•Proficiency in all areas of Microsoft Office, including Access, Word and PowerPoint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•Excellent communication skills, both written and verbal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•Sales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•Fully qualified first-aider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 xml:space="preserve">•Online media - Email, Social Media, and Blogging 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•IT Troubleshooting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* Basic IT skills - knowledge on how and when to do routine maintenance and how to cope with frozen programs or damaged USB ports.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•Operating systems : Windows XP,Vista,7,8,10 - Windows service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EE3F81">
                              <w:rPr>
                                <w:sz w:val="20"/>
                                <w:szCs w:val="20"/>
                              </w:rPr>
                              <w:t>• Manufacturing,Technical Writing,Engineering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  <w:r w:rsidRPr="00EE3F81">
                              <w:rPr>
                                <w:b/>
                                <w:sz w:val="22"/>
                              </w:rPr>
                              <w:t>Data processing:</w:t>
                            </w:r>
                          </w:p>
                          <w:p w:rsidR="00EE3F81" w:rsidRPr="00EE3F81" w:rsidRDefault="00EE3F81" w:rsidP="00EE3F81">
                            <w:pPr>
                              <w:ind w:left="720"/>
                              <w:rPr>
                                <w:szCs w:val="18"/>
                              </w:rPr>
                            </w:pP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Validation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Sorting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 xml:space="preserve">Summarization 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Aggregation</w:t>
                            </w:r>
                          </w:p>
                          <w:p w:rsidR="00EE3F81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18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Reporting</w:t>
                            </w:r>
                          </w:p>
                          <w:p w:rsidR="00DF7355" w:rsidRPr="00EE3F81" w:rsidRDefault="00EE3F81" w:rsidP="00EE3F8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18"/>
                                <w:lang w:eastAsia="en-GB"/>
                              </w:rPr>
                            </w:pPr>
                            <w:r w:rsidRPr="00EE3F81">
                              <w:rPr>
                                <w:szCs w:val="18"/>
                              </w:rPr>
                              <w:t>Classification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1028" w:rsidRPr="00A41ABA">
              <w:rPr>
                <w:b/>
                <w:sz w:val="20"/>
                <w:szCs w:val="20"/>
                <w:lang w:val="en-GB"/>
              </w:rPr>
              <w:t>Super 8 hotel</w:t>
            </w:r>
            <w:r w:rsidR="00651028" w:rsidRPr="00A41ABA">
              <w:rPr>
                <w:lang w:val="en-GB"/>
              </w:rPr>
              <w:t xml:space="preserve"> – housekeeper 4 months experience</w:t>
            </w:r>
          </w:p>
          <w:p w:rsidR="00651028" w:rsidRPr="00A41ABA" w:rsidRDefault="0027547E" w:rsidP="00651028">
            <w:pPr>
              <w:rPr>
                <w:color w:val="548AB7" w:themeColor="accent1" w:themeShade="BF"/>
                <w:lang w:val="en-GB"/>
              </w:rPr>
            </w:pPr>
            <w:hyperlink r:id="rId13" w:history="1">
              <w:r w:rsidR="00651028" w:rsidRPr="00A41ABA">
                <w:rPr>
                  <w:rStyle w:val="Hyperlink"/>
                  <w:color w:val="548AB7" w:themeColor="accent1" w:themeShade="BF"/>
                  <w:lang w:val="en-GB"/>
                </w:rPr>
                <w:t>http://yellowstonesuper.com</w:t>
              </w:r>
            </w:hyperlink>
            <w:r w:rsidR="00651028" w:rsidRPr="00A41ABA">
              <w:rPr>
                <w:color w:val="548AB7" w:themeColor="accent1" w:themeShade="BF"/>
                <w:lang w:val="en-GB"/>
              </w:rPr>
              <w:t xml:space="preserve"> </w:t>
            </w:r>
          </w:p>
          <w:p w:rsidR="00651028" w:rsidRPr="00A41ABA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Pr="00A41ABA">
              <w:rPr>
                <w:lang w:val="en-GB"/>
              </w:rPr>
              <w:t>Achievements and responsibilities:</w:t>
            </w:r>
          </w:p>
          <w:p w:rsidR="00C807E4" w:rsidRDefault="00C807E4" w:rsidP="00651028">
            <w:pPr>
              <w:rPr>
                <w:lang w:val="en-GB"/>
              </w:rPr>
            </w:pPr>
            <w:r>
              <w:rPr>
                <w:lang w:val="en-GB"/>
              </w:rPr>
              <w:br/>
              <w:t>•maintaining safe workplace</w:t>
            </w:r>
            <w:r w:rsidRPr="00C807E4">
              <w:rPr>
                <w:lang w:val="en-GB"/>
              </w:rPr>
              <w:t>.</w:t>
            </w:r>
            <w:r w:rsidR="00651028">
              <w:rPr>
                <w:lang w:val="en-GB"/>
              </w:rPr>
              <w:br/>
            </w:r>
            <w:r w:rsidR="009F3657">
              <w:rPr>
                <w:lang w:val="en-GB"/>
              </w:rPr>
              <w:t>•Helped providing</w:t>
            </w:r>
            <w:r w:rsidR="00651028" w:rsidRPr="00A41ABA">
              <w:rPr>
                <w:lang w:val="en-GB"/>
              </w:rPr>
              <w:t xml:space="preserve"> a safe</w:t>
            </w:r>
            <w:r>
              <w:rPr>
                <w:lang w:val="en-GB"/>
              </w:rPr>
              <w:t>r workplace</w:t>
            </w:r>
            <w:r w:rsidR="00651028">
              <w:rPr>
                <w:lang w:val="en-GB"/>
              </w:rPr>
              <w:t xml:space="preserve"> by cataloguing and </w:t>
            </w:r>
            <w:r w:rsidR="00651028" w:rsidRPr="00A41ABA">
              <w:rPr>
                <w:lang w:val="en-GB"/>
              </w:rPr>
              <w:t>dispatching health and safety information and posters for the whole company</w:t>
            </w:r>
            <w:r>
              <w:rPr>
                <w:lang w:val="en-GB"/>
              </w:rPr>
              <w:t>.</w:t>
            </w:r>
            <w:r w:rsidR="00651028">
              <w:rPr>
                <w:lang w:val="en-GB"/>
              </w:rPr>
              <w:br/>
            </w:r>
            <w:r w:rsidR="00651028" w:rsidRPr="00A41ABA">
              <w:rPr>
                <w:lang w:val="en-GB"/>
              </w:rPr>
              <w:t>•</w:t>
            </w:r>
            <w:r w:rsidRPr="00C807E4">
              <w:rPr>
                <w:lang w:val="en-GB"/>
              </w:rPr>
              <w:t>Performing and documenting routine inspection and maintenance activities.</w:t>
            </w:r>
            <w:r>
              <w:rPr>
                <w:lang w:val="en-GB"/>
              </w:rPr>
              <w:br/>
            </w:r>
            <w:r w:rsidRPr="00A41ABA">
              <w:rPr>
                <w:lang w:val="en-GB"/>
              </w:rPr>
              <w:t>•</w:t>
            </w:r>
            <w:r>
              <w:rPr>
                <w:lang w:val="en-GB"/>
              </w:rPr>
              <w:t>Carrying out heavy cleaning task and special projects.</w:t>
            </w:r>
            <w:r>
              <w:rPr>
                <w:lang w:val="en-GB"/>
              </w:rPr>
              <w:br/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</w:r>
            <w:r w:rsidRPr="00441D71">
              <w:rPr>
                <w:b/>
                <w:sz w:val="20"/>
                <w:szCs w:val="20"/>
                <w:lang w:val="en-GB"/>
              </w:rPr>
              <w:t>Pizza restaurant K-bar</w:t>
            </w:r>
            <w:r>
              <w:rPr>
                <w:lang w:val="en-GB"/>
              </w:rPr>
              <w:t xml:space="preserve"> –</w:t>
            </w:r>
            <w:r w:rsidR="00B43891">
              <w:rPr>
                <w:lang w:val="en-GB"/>
              </w:rPr>
              <w:t xml:space="preserve"> </w:t>
            </w:r>
            <w:r w:rsidRPr="00441D71">
              <w:rPr>
                <w:lang w:val="en-GB"/>
              </w:rPr>
              <w:t xml:space="preserve">4 </w:t>
            </w:r>
            <w:r w:rsidR="00FC328C" w:rsidRPr="00FC328C">
              <w:rPr>
                <w:lang w:val="en-GB"/>
              </w:rPr>
              <w:t>months</w:t>
            </w:r>
            <w:r w:rsidRPr="00441D71">
              <w:rPr>
                <w:lang w:val="en-GB"/>
              </w:rPr>
              <w:t xml:space="preserve"> experience</w:t>
            </w:r>
          </w:p>
          <w:p w:rsidR="00651028" w:rsidRPr="00441D71" w:rsidRDefault="0027547E" w:rsidP="00651028">
            <w:pPr>
              <w:rPr>
                <w:color w:val="548AB7" w:themeColor="accent1" w:themeShade="BF"/>
                <w:lang w:val="en-GB"/>
              </w:rPr>
            </w:pPr>
            <w:hyperlink r:id="rId14" w:history="1">
              <w:r w:rsidR="00651028" w:rsidRPr="00441D71">
                <w:rPr>
                  <w:rStyle w:val="Hyperlink"/>
                  <w:color w:val="548AB7" w:themeColor="accent1" w:themeShade="BF"/>
                  <w:lang w:val="en-GB"/>
                </w:rPr>
                <w:t>http://www.kbarmontana.com</w:t>
              </w:r>
            </w:hyperlink>
            <w:r w:rsidR="00651028" w:rsidRPr="00441D71">
              <w:rPr>
                <w:color w:val="548AB7" w:themeColor="accent1" w:themeShade="BF"/>
                <w:lang w:val="en-GB"/>
              </w:rPr>
              <w:t xml:space="preserve"> </w:t>
            </w:r>
          </w:p>
          <w:p w:rsidR="00651028" w:rsidRPr="00441D71" w:rsidRDefault="00C807E4" w:rsidP="00C807E4">
            <w:pPr>
              <w:rPr>
                <w:lang w:val="en-GB"/>
              </w:rPr>
            </w:pPr>
            <w:r>
              <w:rPr>
                <w:lang w:val="en-GB"/>
              </w:rPr>
              <w:br/>
            </w:r>
            <w:r w:rsidR="00B43891" w:rsidRPr="00A41ABA">
              <w:rPr>
                <w:lang w:val="en-GB"/>
              </w:rPr>
              <w:t xml:space="preserve"> Achievements and responsibilities:</w:t>
            </w:r>
            <w:r>
              <w:rPr>
                <w:lang w:val="en-GB"/>
              </w:rPr>
              <w:br/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Developing and executing</w:t>
            </w:r>
            <w:r w:rsidRPr="00441D71">
              <w:rPr>
                <w:lang w:val="en-GB"/>
              </w:rPr>
              <w:t xml:space="preserve"> weekly menu specials</w:t>
            </w:r>
            <w:r w:rsidR="00C807E4">
              <w:rPr>
                <w:lang w:val="en-GB"/>
              </w:rPr>
              <w:t>.</w:t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Completing</w:t>
            </w:r>
            <w:r w:rsidRPr="00441D71">
              <w:rPr>
                <w:lang w:val="en-GB"/>
              </w:rPr>
              <w:t xml:space="preserve"> pizza orders made by the customers.</w:t>
            </w:r>
          </w:p>
          <w:p w:rsidR="00651028" w:rsidRPr="00441D71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Carrying out cleaning task.</w:t>
            </w:r>
            <w:r w:rsidRPr="00441D71">
              <w:rPr>
                <w:lang w:val="en-GB"/>
              </w:rPr>
              <w:t xml:space="preserve"> </w:t>
            </w:r>
          </w:p>
          <w:p w:rsidR="00EE0334" w:rsidRDefault="00651028" w:rsidP="00651028">
            <w:pPr>
              <w:rPr>
                <w:lang w:val="en-GB"/>
              </w:rPr>
            </w:pPr>
            <w:r>
              <w:rPr>
                <w:lang w:val="en-GB"/>
              </w:rPr>
              <w:t>•</w:t>
            </w:r>
            <w:r w:rsidR="00C807E4">
              <w:rPr>
                <w:lang w:val="en-GB"/>
              </w:rPr>
              <w:t>Team work</w:t>
            </w:r>
            <w:r w:rsidR="00C807E4">
              <w:rPr>
                <w:lang w:val="en-GB"/>
              </w:rPr>
              <w:br/>
            </w:r>
          </w:p>
          <w:p w:rsidR="004B124B" w:rsidRPr="005C56D9" w:rsidRDefault="00651028" w:rsidP="005C56D9">
            <w:pPr>
              <w:rPr>
                <w:lang w:val="en-GB"/>
              </w:rPr>
            </w:pPr>
            <w:r>
              <w:rPr>
                <w:b/>
              </w:rPr>
              <w:br/>
            </w:r>
            <w:r w:rsidRPr="00F35750">
              <w:rPr>
                <w:b/>
                <w:sz w:val="20"/>
                <w:szCs w:val="20"/>
              </w:rPr>
              <w:t>The Plough PUB</w:t>
            </w:r>
            <w:r w:rsidRPr="004D3011">
              <w:rPr>
                <w:b/>
              </w:rPr>
              <w:t xml:space="preserve"> </w:t>
            </w:r>
            <w:r w:rsidRPr="004D3011">
              <w:t xml:space="preserve"> </w:t>
            </w:r>
            <w:r>
              <w:rPr>
                <w:b/>
              </w:rPr>
              <w:t xml:space="preserve">- </w:t>
            </w:r>
            <w:r w:rsidRPr="00F35750">
              <w:t>Bartender</w:t>
            </w:r>
            <w:r w:rsidR="00B43891">
              <w:t xml:space="preserve"> </w:t>
            </w:r>
            <w:r>
              <w:t>3</w:t>
            </w:r>
            <w:r w:rsidRPr="00441D71">
              <w:rPr>
                <w:lang w:val="en-GB"/>
              </w:rPr>
              <w:t xml:space="preserve"> </w:t>
            </w:r>
            <w:r w:rsidR="00FC328C" w:rsidRPr="00FC328C">
              <w:rPr>
                <w:lang w:val="en-GB"/>
              </w:rPr>
              <w:t>months</w:t>
            </w:r>
            <w:r w:rsidRPr="00441D71">
              <w:rPr>
                <w:lang w:val="en-GB"/>
              </w:rPr>
              <w:t xml:space="preserve"> experience</w:t>
            </w:r>
            <w:r>
              <w:rPr>
                <w:lang w:val="en-GB"/>
              </w:rPr>
              <w:br/>
            </w:r>
            <w:hyperlink r:id="rId15" w:history="1">
              <w:r w:rsidRPr="00F35750">
                <w:rPr>
                  <w:rStyle w:val="Hyperlink"/>
                  <w:bCs/>
                  <w:color w:val="548AB7" w:themeColor="accent1" w:themeShade="BF"/>
                </w:rPr>
                <w:t>https://www.theploughredhill.com</w:t>
              </w:r>
            </w:hyperlink>
            <w:r w:rsidRPr="00F35750">
              <w:rPr>
                <w:bCs/>
                <w:color w:val="548AB7" w:themeColor="accent1" w:themeShade="BF"/>
              </w:rPr>
              <w:t xml:space="preserve"> </w:t>
            </w:r>
            <w:r>
              <w:rPr>
                <w:bCs/>
                <w:color w:val="548AB7" w:themeColor="accent1" w:themeShade="BF"/>
              </w:rPr>
              <w:br/>
            </w:r>
            <w:r w:rsidR="00B43891">
              <w:br/>
            </w:r>
            <w:r w:rsidR="00B43891" w:rsidRPr="00A41ABA">
              <w:rPr>
                <w:lang w:val="en-GB"/>
              </w:rPr>
              <w:t xml:space="preserve"> Achievements and responsibilities:</w:t>
            </w:r>
            <w:r w:rsidR="00B43891">
              <w:rPr>
                <w:lang w:val="en-GB"/>
              </w:rPr>
              <w:br/>
            </w:r>
            <w:r>
              <w:br/>
            </w:r>
            <w:r w:rsidRPr="00F35750">
              <w:sym w:font="Symbol" w:char="F0B7"/>
            </w:r>
            <w:r w:rsidRPr="00F35750">
              <w:t xml:space="preserve"> Mixing and serving alcoholic beverages to customers from all walks of life. </w:t>
            </w:r>
            <w:r>
              <w:br/>
            </w:r>
            <w:r w:rsidRPr="00F35750">
              <w:sym w:font="Symbol" w:char="F0B7"/>
            </w:r>
            <w:r w:rsidRPr="00F35750">
              <w:t xml:space="preserve"> Ensuring that the bar is always well stocked with a wide selection of wines &amp; spirits. </w:t>
            </w:r>
            <w:r>
              <w:br/>
            </w:r>
            <w:r w:rsidRPr="00F35750">
              <w:sym w:font="Symbol" w:char="F0B7"/>
            </w:r>
            <w:r w:rsidRPr="00F35750">
              <w:t xml:space="preserve"> Advising guests on their choice of champagnes, spirits, beers, whiskies and brandies. </w:t>
            </w:r>
            <w:r>
              <w:br/>
            </w:r>
            <w:r w:rsidRPr="00F35750">
              <w:sym w:font="Symbol" w:char="F0B7"/>
            </w:r>
            <w:r w:rsidRPr="00F35750">
              <w:t xml:space="preserve"> Maintaining a thorough knowledge of all bar promotions and drink prices. </w:t>
            </w:r>
            <w:r>
              <w:br/>
            </w:r>
            <w:r w:rsidRPr="00F35750">
              <w:sym w:font="Symbol" w:char="F0B7"/>
            </w:r>
            <w:r w:rsidRPr="00F35750">
              <w:t xml:space="preserve"> Closing the bar at the end of a shift by switching the lights off and ensuring that th</w:t>
            </w:r>
            <w:r>
              <w:t>e building is locked and secure</w:t>
            </w:r>
            <w:r w:rsidR="00EE3F81">
              <w:br/>
            </w:r>
            <w:r w:rsidR="00EE3F81">
              <w:br/>
            </w:r>
            <w:r w:rsidR="00EE3F81">
              <w:rPr>
                <w:rFonts w:ascii="Helvetica" w:hAnsi="Helvetica"/>
                <w:color w:val="444950"/>
                <w:szCs w:val="18"/>
                <w:shd w:val="clear" w:color="auto" w:fill="F1F0F0"/>
              </w:rPr>
              <w:t>Key skills •Management and leadership •Proficiency in all areas of Microsoft Office, including Access, Word and PowerPoint •Excellent communication skills, both written and verbal •Sales •Fully qualified first-aider •Online media - Email, Social Media, and Blogging •IT Troubleshooting * Basic IT skills - knowledge on how and when to do routine maintenance and how to cope with frozen programs or damaged USB ports. •Operating systems : Windows XP,Vista,7,8,10 - Windows service • Manufacturing,Technical Writin</w:t>
            </w:r>
            <w:r w:rsidR="00FC328C">
              <w:rPr>
                <w:rFonts w:ascii="Helvetica" w:hAnsi="Helvetica"/>
                <w:color w:val="444950"/>
                <w:szCs w:val="18"/>
                <w:shd w:val="clear" w:color="auto" w:fill="F1F0F0"/>
              </w:rPr>
              <w:t>g,Engineering Data processing:  Validation  ,Sorting , Summarization , Aggregation , Reporting ,</w:t>
            </w:r>
            <w:r w:rsidR="00EE3F81">
              <w:rPr>
                <w:rFonts w:ascii="Helvetica" w:hAnsi="Helvetica"/>
                <w:color w:val="444950"/>
                <w:szCs w:val="18"/>
                <w:shd w:val="clear" w:color="auto" w:fill="F1F0F0"/>
              </w:rPr>
              <w:t xml:space="preserve"> Classification</w:t>
            </w:r>
          </w:p>
        </w:tc>
      </w:tr>
    </w:tbl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3B20A2" w:rsidRDefault="003B20A2" w:rsidP="00EE0334"/>
    <w:p w:rsidR="0043117B" w:rsidRDefault="00AD7AD9" w:rsidP="00EE0334">
      <w:r>
        <w:rPr>
          <w:noProof/>
          <w:lang w:eastAsia="en-US"/>
        </w:rPr>
        <w:lastRenderedPageBreak/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-17145</wp:posOffset>
            </wp:positionV>
            <wp:extent cx="3257550" cy="9601200"/>
            <wp:effectExtent l="0" t="0" r="0" b="0"/>
            <wp:wrapTopAndBottom/>
            <wp:docPr id="3" name="Picture 3" descr="C:\Users\ASUS\AppData\Local\Microsoft\Windows\INetCache\Content.Word\Java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Java(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  <w:szCs w:val="20"/>
          <w:lang w:eastAsia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324225" cy="9563541"/>
            <wp:effectExtent l="0" t="0" r="0" b="0"/>
            <wp:wrapNone/>
            <wp:docPr id="2" name="Picture 2" descr="C:\Users\ASUS\AppData\Local\Microsoft\Windows\INetCache\Content.Word\Jav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Java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5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-12770485</wp:posOffset>
                </wp:positionV>
                <wp:extent cx="5249545" cy="10136505"/>
                <wp:effectExtent l="0" t="0" r="2730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545" cy="101365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0A0B9" id="Rectangle 8" o:spid="_x0000_s1026" style="position:absolute;margin-left:0;margin-top:-1005.55pt;width:413.35pt;height:798.15pt;z-index:-2516561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" fillcolor="#b9b2b2 [2169]" strokecolor="#968c8c [3209]" strokeweight=".5pt">
                <v:fill color2="#aaa1a1 [2617]" rotate="t" colors="0 #c8c4c4;.5 #beb9b9;1 #b5afaf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sectPr w:rsidR="0043117B" w:rsidSect="004B124B">
      <w:pgSz w:w="12240" w:h="15840" w:code="1"/>
      <w:pgMar w:top="567" w:right="68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47E" w:rsidRDefault="0027547E" w:rsidP="000C45FF">
      <w:r>
        <w:separator/>
      </w:r>
    </w:p>
  </w:endnote>
  <w:endnote w:type="continuationSeparator" w:id="0">
    <w:p w:rsidR="0027547E" w:rsidRDefault="0027547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47E" w:rsidRDefault="0027547E" w:rsidP="000C45FF">
      <w:r>
        <w:separator/>
      </w:r>
    </w:p>
  </w:footnote>
  <w:footnote w:type="continuationSeparator" w:id="0">
    <w:p w:rsidR="0027547E" w:rsidRDefault="0027547E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49CC"/>
    <w:multiLevelType w:val="hybridMultilevel"/>
    <w:tmpl w:val="D8549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29C2"/>
    <w:multiLevelType w:val="multilevel"/>
    <w:tmpl w:val="476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EF1"/>
    <w:multiLevelType w:val="hybridMultilevel"/>
    <w:tmpl w:val="234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34136"/>
    <w:multiLevelType w:val="hybridMultilevel"/>
    <w:tmpl w:val="DB3C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822A1"/>
    <w:multiLevelType w:val="hybridMultilevel"/>
    <w:tmpl w:val="73C6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0BCD"/>
    <w:multiLevelType w:val="hybridMultilevel"/>
    <w:tmpl w:val="D7F21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D4ACD"/>
    <w:multiLevelType w:val="hybridMultilevel"/>
    <w:tmpl w:val="D47293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4D275F"/>
    <w:multiLevelType w:val="multilevel"/>
    <w:tmpl w:val="641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BF"/>
    <w:rsid w:val="00001A95"/>
    <w:rsid w:val="000060AB"/>
    <w:rsid w:val="00036450"/>
    <w:rsid w:val="00054907"/>
    <w:rsid w:val="000C45FF"/>
    <w:rsid w:val="000E3FD1"/>
    <w:rsid w:val="000F2A4D"/>
    <w:rsid w:val="00112054"/>
    <w:rsid w:val="001525E1"/>
    <w:rsid w:val="00180329"/>
    <w:rsid w:val="001812FE"/>
    <w:rsid w:val="0019001F"/>
    <w:rsid w:val="001A74A5"/>
    <w:rsid w:val="001B2ABD"/>
    <w:rsid w:val="001C1CE5"/>
    <w:rsid w:val="001D5FC6"/>
    <w:rsid w:val="001E0391"/>
    <w:rsid w:val="001E1759"/>
    <w:rsid w:val="001F1ECC"/>
    <w:rsid w:val="002400EB"/>
    <w:rsid w:val="00256CF7"/>
    <w:rsid w:val="0027547E"/>
    <w:rsid w:val="0030481B"/>
    <w:rsid w:val="00344CB0"/>
    <w:rsid w:val="0037121F"/>
    <w:rsid w:val="003A2249"/>
    <w:rsid w:val="003B20A2"/>
    <w:rsid w:val="003F150E"/>
    <w:rsid w:val="004071FC"/>
    <w:rsid w:val="00441D71"/>
    <w:rsid w:val="00445947"/>
    <w:rsid w:val="004813B3"/>
    <w:rsid w:val="00496591"/>
    <w:rsid w:val="00497CD2"/>
    <w:rsid w:val="004B124B"/>
    <w:rsid w:val="004C63E4"/>
    <w:rsid w:val="004D3011"/>
    <w:rsid w:val="005262AC"/>
    <w:rsid w:val="00573AAA"/>
    <w:rsid w:val="005C56D9"/>
    <w:rsid w:val="005E39D5"/>
    <w:rsid w:val="00600670"/>
    <w:rsid w:val="0062123A"/>
    <w:rsid w:val="00630AD3"/>
    <w:rsid w:val="00646E75"/>
    <w:rsid w:val="00651028"/>
    <w:rsid w:val="006771D0"/>
    <w:rsid w:val="00695106"/>
    <w:rsid w:val="006C53F9"/>
    <w:rsid w:val="007034BD"/>
    <w:rsid w:val="00715FCB"/>
    <w:rsid w:val="00724FAF"/>
    <w:rsid w:val="00727E59"/>
    <w:rsid w:val="00743101"/>
    <w:rsid w:val="007867A0"/>
    <w:rsid w:val="007927F5"/>
    <w:rsid w:val="007F7D52"/>
    <w:rsid w:val="00802CA0"/>
    <w:rsid w:val="00824359"/>
    <w:rsid w:val="008D503F"/>
    <w:rsid w:val="009F3657"/>
    <w:rsid w:val="00A2118D"/>
    <w:rsid w:val="00A41ABA"/>
    <w:rsid w:val="00A720A5"/>
    <w:rsid w:val="00AD76E2"/>
    <w:rsid w:val="00AD7AD9"/>
    <w:rsid w:val="00B13D46"/>
    <w:rsid w:val="00B20152"/>
    <w:rsid w:val="00B22E26"/>
    <w:rsid w:val="00B23F33"/>
    <w:rsid w:val="00B43891"/>
    <w:rsid w:val="00B70850"/>
    <w:rsid w:val="00B919C6"/>
    <w:rsid w:val="00BC0989"/>
    <w:rsid w:val="00C066B6"/>
    <w:rsid w:val="00C363E5"/>
    <w:rsid w:val="00C37BA1"/>
    <w:rsid w:val="00C4674C"/>
    <w:rsid w:val="00C506CF"/>
    <w:rsid w:val="00C72BED"/>
    <w:rsid w:val="00C807E4"/>
    <w:rsid w:val="00C82C9D"/>
    <w:rsid w:val="00C94400"/>
    <w:rsid w:val="00C9578B"/>
    <w:rsid w:val="00D2522B"/>
    <w:rsid w:val="00D5459D"/>
    <w:rsid w:val="00DB4F93"/>
    <w:rsid w:val="00DD172A"/>
    <w:rsid w:val="00DF7355"/>
    <w:rsid w:val="00E112BF"/>
    <w:rsid w:val="00E25A26"/>
    <w:rsid w:val="00E4381A"/>
    <w:rsid w:val="00E55D74"/>
    <w:rsid w:val="00E7671A"/>
    <w:rsid w:val="00EE0334"/>
    <w:rsid w:val="00EE3F81"/>
    <w:rsid w:val="00F35750"/>
    <w:rsid w:val="00F60274"/>
    <w:rsid w:val="00F77FB9"/>
    <w:rsid w:val="00FB068F"/>
    <w:rsid w:val="00FC328C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503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41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A41A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BA"/>
    <w:rPr>
      <w:rFonts w:asciiTheme="majorHAnsi" w:eastAsiaTheme="majorEastAsia" w:hAnsiTheme="majorHAnsi" w:cstheme="majorBidi"/>
      <w:i/>
      <w:iCs/>
      <w:color w:val="548AB7" w:themeColor="accent1" w:themeShade="BF"/>
      <w:sz w:val="18"/>
      <w:szCs w:val="22"/>
    </w:rPr>
  </w:style>
  <w:style w:type="paragraph" w:customStyle="1" w:styleId="liste">
    <w:name w:val="liste"/>
    <w:basedOn w:val="NoSpacing"/>
    <w:link w:val="listeChar"/>
    <w:qFormat/>
    <w:rsid w:val="00C94400"/>
    <w:pPr>
      <w:numPr>
        <w:numId w:val="5"/>
      </w:numPr>
      <w:ind w:left="697" w:hanging="357"/>
    </w:pPr>
    <w:rPr>
      <w:rFonts w:ascii="Noto Sans" w:eastAsiaTheme="minorHAnsi" w:hAnsi="Noto Sans"/>
      <w:color w:val="222E39"/>
      <w:sz w:val="20"/>
      <w:lang w:val="en-GB" w:eastAsia="en-US"/>
    </w:rPr>
  </w:style>
  <w:style w:type="character" w:customStyle="1" w:styleId="listeChar">
    <w:name w:val="liste Char"/>
    <w:basedOn w:val="DefaultParagraphFont"/>
    <w:link w:val="liste"/>
    <w:rsid w:val="00C94400"/>
    <w:rPr>
      <w:rFonts w:ascii="Noto Sans" w:eastAsiaTheme="minorHAnsi" w:hAnsi="Noto Sans"/>
      <w:color w:val="222E39"/>
      <w:sz w:val="20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C94400"/>
    <w:rPr>
      <w:sz w:val="18"/>
      <w:szCs w:val="22"/>
    </w:rPr>
  </w:style>
  <w:style w:type="paragraph" w:styleId="ListBullet">
    <w:name w:val="List Bullet"/>
    <w:basedOn w:val="Normal"/>
    <w:uiPriority w:val="10"/>
    <w:qFormat/>
    <w:rsid w:val="00B919C6"/>
    <w:pPr>
      <w:numPr>
        <w:numId w:val="7"/>
      </w:numPr>
      <w:spacing w:after="180" w:line="264" w:lineRule="auto"/>
    </w:pPr>
    <w:rPr>
      <w:rFonts w:eastAsiaTheme="minorHAnsi" w:cs="Times New Roman"/>
      <w:kern w:val="24"/>
      <w:sz w:val="23"/>
      <w:szCs w:val="23"/>
      <w:lang w:eastAsia="en-US"/>
      <w14:ligatures w14:val="standardContextual"/>
    </w:rPr>
  </w:style>
  <w:style w:type="character" w:customStyle="1" w:styleId="NoSpacingChar">
    <w:name w:val="No Spacing Char"/>
    <w:basedOn w:val="DefaultParagraphFont"/>
    <w:link w:val="NoSpacing"/>
    <w:uiPriority w:val="1"/>
    <w:rsid w:val="00EE033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yellowstonesupe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orts.mymall.bg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1.bg/b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theploughredhill.co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kbarmontan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E3019B20904A19B9985BEFB4756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891C-74A7-4CFB-9957-AE2B6EBEA9A8}"/>
      </w:docPartPr>
      <w:docPartBody>
        <w:p w:rsidR="00794E41" w:rsidRDefault="000235A8" w:rsidP="000235A8">
          <w:pPr>
            <w:pStyle w:val="A0E3019B20904A19B9985BEFB4756B97"/>
          </w:pPr>
          <w:r w:rsidRPr="004D3011">
            <w:t>PHONE:</w:t>
          </w:r>
        </w:p>
      </w:docPartBody>
    </w:docPart>
    <w:docPart>
      <w:docPartPr>
        <w:name w:val="198FFC76A6F3492287E0CE32CADDA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069D-353B-4CDF-94A4-37309D38922B}"/>
      </w:docPartPr>
      <w:docPartBody>
        <w:p w:rsidR="00794E41" w:rsidRDefault="000235A8" w:rsidP="000235A8">
          <w:pPr>
            <w:pStyle w:val="198FFC76A6F3492287E0CE32CADDAA9E"/>
          </w:pPr>
          <w:r w:rsidRPr="004D3011">
            <w:t>EMAIL:</w:t>
          </w:r>
        </w:p>
      </w:docPartBody>
    </w:docPart>
    <w:docPart>
      <w:docPartPr>
        <w:name w:val="3700CB86D8004586ACE82B012B8F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A65C-A497-4D92-889B-4C8C7834FD1B}"/>
      </w:docPartPr>
      <w:docPartBody>
        <w:p w:rsidR="00794E41" w:rsidRDefault="000235A8" w:rsidP="000235A8">
          <w:pPr>
            <w:pStyle w:val="3700CB86D8004586ACE82B012B8F3B00"/>
          </w:pPr>
          <w:r w:rsidRPr="00036450">
            <w:t>EDUCATION</w:t>
          </w:r>
        </w:p>
      </w:docPartBody>
    </w:docPart>
    <w:docPart>
      <w:docPartPr>
        <w:name w:val="6070D75DE0714DEEB559B3774582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12D2-BCA4-48B7-BB8E-D2E29A65863C}"/>
      </w:docPartPr>
      <w:docPartBody>
        <w:p w:rsidR="00794E41" w:rsidRDefault="000235A8" w:rsidP="000235A8">
          <w:pPr>
            <w:pStyle w:val="6070D75DE0714DEEB559B3774582703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A8"/>
    <w:rsid w:val="000235A8"/>
    <w:rsid w:val="0018579A"/>
    <w:rsid w:val="001E2B09"/>
    <w:rsid w:val="00206039"/>
    <w:rsid w:val="00206C4D"/>
    <w:rsid w:val="00491C30"/>
    <w:rsid w:val="00661DA9"/>
    <w:rsid w:val="00794E41"/>
    <w:rsid w:val="00845BD0"/>
    <w:rsid w:val="00D157F2"/>
    <w:rsid w:val="00D235EC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5A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280010BE444FDB0248A9D63311124">
    <w:name w:val="2FA280010BE444FDB0248A9D63311124"/>
  </w:style>
  <w:style w:type="paragraph" w:customStyle="1" w:styleId="12441BCD55A24BBE836059C81C36DC6E">
    <w:name w:val="12441BCD55A24BBE836059C81C36DC6E"/>
  </w:style>
  <w:style w:type="paragraph" w:customStyle="1" w:styleId="85DAFFB673084994BEDC609E3FB5140D">
    <w:name w:val="85DAFFB673084994BEDC609E3FB5140D"/>
  </w:style>
  <w:style w:type="paragraph" w:customStyle="1" w:styleId="939B9D3710274015A955CF5AF464A52C">
    <w:name w:val="939B9D3710274015A955CF5AF464A52C"/>
  </w:style>
  <w:style w:type="paragraph" w:customStyle="1" w:styleId="1798FB471CCF45EF9D295CD4B1BC9D5C">
    <w:name w:val="1798FB471CCF45EF9D295CD4B1BC9D5C"/>
  </w:style>
  <w:style w:type="paragraph" w:customStyle="1" w:styleId="B08B6F126DD54C25ADDBA113CA19AFC8">
    <w:name w:val="B08B6F126DD54C25ADDBA113CA19AFC8"/>
  </w:style>
  <w:style w:type="paragraph" w:customStyle="1" w:styleId="746019998AE64981AB12076F196A4CB0">
    <w:name w:val="746019998AE64981AB12076F196A4CB0"/>
  </w:style>
  <w:style w:type="paragraph" w:customStyle="1" w:styleId="A0438D1045884A48898F5B0564EC1ED7">
    <w:name w:val="A0438D1045884A48898F5B0564EC1ED7"/>
  </w:style>
  <w:style w:type="paragraph" w:customStyle="1" w:styleId="041B7D276404431EAC5C22F9CA9E220E">
    <w:name w:val="041B7D276404431EAC5C22F9CA9E220E"/>
  </w:style>
  <w:style w:type="paragraph" w:customStyle="1" w:styleId="35943EE6BADF456993308527FC504ED8">
    <w:name w:val="35943EE6BADF456993308527FC504ED8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1E1ACD92B28C471FBE154199A8502AB1">
    <w:name w:val="1E1ACD92B28C471FBE154199A8502AB1"/>
  </w:style>
  <w:style w:type="paragraph" w:customStyle="1" w:styleId="4A0A78126E93482B9BE9DC4DD1654EB5">
    <w:name w:val="4A0A78126E93482B9BE9DC4DD1654EB5"/>
  </w:style>
  <w:style w:type="paragraph" w:customStyle="1" w:styleId="7DA4742FE4B744C1A171F0AF5C0AF703">
    <w:name w:val="7DA4742FE4B744C1A171F0AF5C0AF703"/>
  </w:style>
  <w:style w:type="paragraph" w:customStyle="1" w:styleId="56F22BEA3177489793EB756F400596D6">
    <w:name w:val="56F22BEA3177489793EB756F400596D6"/>
  </w:style>
  <w:style w:type="paragraph" w:customStyle="1" w:styleId="B56E3421AAD642F9A079021A4CDEE54C">
    <w:name w:val="B56E3421AAD642F9A079021A4CDEE54C"/>
  </w:style>
  <w:style w:type="paragraph" w:customStyle="1" w:styleId="C677BB1DE8304A08B76D6966DB492076">
    <w:name w:val="C677BB1DE8304A08B76D6966DB492076"/>
  </w:style>
  <w:style w:type="paragraph" w:customStyle="1" w:styleId="5B074D5A718B460CBDA28B69E843D3BC">
    <w:name w:val="5B074D5A718B460CBDA28B69E843D3BC"/>
  </w:style>
  <w:style w:type="paragraph" w:customStyle="1" w:styleId="E1D7C2832E08470E8431CFDE24C67380">
    <w:name w:val="E1D7C2832E08470E8431CFDE24C67380"/>
  </w:style>
  <w:style w:type="paragraph" w:customStyle="1" w:styleId="938284E55A654B9CAC270A8AAD699DE7">
    <w:name w:val="938284E55A654B9CAC270A8AAD699DE7"/>
  </w:style>
  <w:style w:type="paragraph" w:customStyle="1" w:styleId="BC246AA77D954A88958F0FB3A2227AA3">
    <w:name w:val="BC246AA77D954A88958F0FB3A2227AA3"/>
  </w:style>
  <w:style w:type="paragraph" w:customStyle="1" w:styleId="082C21C7280C44E0B78DEE2FD20495D2">
    <w:name w:val="082C21C7280C44E0B78DEE2FD20495D2"/>
  </w:style>
  <w:style w:type="paragraph" w:customStyle="1" w:styleId="B65816FCEB5A4A7D815BAD045505A124">
    <w:name w:val="B65816FCEB5A4A7D815BAD045505A124"/>
  </w:style>
  <w:style w:type="paragraph" w:customStyle="1" w:styleId="76C7B8EA01A74769A1F8F2B277EFD05E">
    <w:name w:val="76C7B8EA01A74769A1F8F2B277EFD05E"/>
  </w:style>
  <w:style w:type="paragraph" w:customStyle="1" w:styleId="3E0D062050144D56AA6C8441ABDFCC90">
    <w:name w:val="3E0D062050144D56AA6C8441ABDFCC90"/>
  </w:style>
  <w:style w:type="paragraph" w:customStyle="1" w:styleId="C8A7FCA6811949C9A8FFAAD54C535050">
    <w:name w:val="C8A7FCA6811949C9A8FFAAD54C535050"/>
  </w:style>
  <w:style w:type="paragraph" w:customStyle="1" w:styleId="5A0AA7C085984CC0B190CD3C4CF9B189">
    <w:name w:val="5A0AA7C085984CC0B190CD3C4CF9B189"/>
  </w:style>
  <w:style w:type="paragraph" w:customStyle="1" w:styleId="1CEBE3C0E7D54DB0A5B2ECDE710DB18E">
    <w:name w:val="1CEBE3C0E7D54DB0A5B2ECDE710DB18E"/>
  </w:style>
  <w:style w:type="paragraph" w:customStyle="1" w:styleId="D477BFACC7644647A990AFCED776B4C2">
    <w:name w:val="D477BFACC7644647A990AFCED776B4C2"/>
  </w:style>
  <w:style w:type="paragraph" w:customStyle="1" w:styleId="A23D572077F040E893AFE391B7CDD06E">
    <w:name w:val="A23D572077F040E893AFE391B7CDD06E"/>
  </w:style>
  <w:style w:type="paragraph" w:customStyle="1" w:styleId="86A5F2AAFD66423CA953BFAB8C23F20E">
    <w:name w:val="86A5F2AAFD66423CA953BFAB8C23F20E"/>
  </w:style>
  <w:style w:type="paragraph" w:customStyle="1" w:styleId="7247BA7D0AB54DE19CE8349F0BD2701A">
    <w:name w:val="7247BA7D0AB54DE19CE8349F0BD2701A"/>
  </w:style>
  <w:style w:type="paragraph" w:customStyle="1" w:styleId="D7DB31BE59F94A03BA9CB2892C520820">
    <w:name w:val="D7DB31BE59F94A03BA9CB2892C520820"/>
  </w:style>
  <w:style w:type="paragraph" w:customStyle="1" w:styleId="2F5A32CF365244C0BE194435D42B54B7">
    <w:name w:val="2F5A32CF365244C0BE194435D42B54B7"/>
  </w:style>
  <w:style w:type="paragraph" w:customStyle="1" w:styleId="6D6FE02613A944958E22398BE3455AD9">
    <w:name w:val="6D6FE02613A944958E22398BE3455AD9"/>
  </w:style>
  <w:style w:type="paragraph" w:customStyle="1" w:styleId="FEA8E732556F416FB1C4382501FB379B">
    <w:name w:val="FEA8E732556F416FB1C4382501FB379B"/>
  </w:style>
  <w:style w:type="paragraph" w:customStyle="1" w:styleId="11CD4E1E81D740C995DBB6ACB2609384">
    <w:name w:val="11CD4E1E81D740C995DBB6ACB2609384"/>
  </w:style>
  <w:style w:type="paragraph" w:customStyle="1" w:styleId="D79F4C14B13F4E98B2F432108F7B3FAD">
    <w:name w:val="D79F4C14B13F4E98B2F432108F7B3FAD"/>
  </w:style>
  <w:style w:type="paragraph" w:customStyle="1" w:styleId="9B66EEC59599460787CAF2D9EAC1CDEE">
    <w:name w:val="9B66EEC59599460787CAF2D9EAC1CDEE"/>
  </w:style>
  <w:style w:type="paragraph" w:customStyle="1" w:styleId="CA6BB7DA1F514D689F1C07632B001BC4">
    <w:name w:val="CA6BB7DA1F514D689F1C07632B001BC4"/>
  </w:style>
  <w:style w:type="paragraph" w:customStyle="1" w:styleId="03A3BC42228D4DEA905D304EC62BBFFD">
    <w:name w:val="03A3BC42228D4DEA905D304EC62BBFFD"/>
  </w:style>
  <w:style w:type="character" w:customStyle="1" w:styleId="Heading2Char">
    <w:name w:val="Heading 2 Char"/>
    <w:basedOn w:val="DefaultParagraphFont"/>
    <w:link w:val="Heading2"/>
    <w:uiPriority w:val="9"/>
    <w:rsid w:val="000235A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9F655492DAE472C9A13066B20740F28">
    <w:name w:val="D9F655492DAE472C9A13066B20740F28"/>
  </w:style>
  <w:style w:type="paragraph" w:customStyle="1" w:styleId="B085542AE6A7445496150F8A25A4A4A0">
    <w:name w:val="B085542AE6A7445496150F8A25A4A4A0"/>
    <w:rsid w:val="000235A8"/>
  </w:style>
  <w:style w:type="paragraph" w:customStyle="1" w:styleId="F1A375D234E143BB91A8BDD806D9BDD8">
    <w:name w:val="F1A375D234E143BB91A8BDD806D9BDD8"/>
    <w:rsid w:val="000235A8"/>
  </w:style>
  <w:style w:type="paragraph" w:customStyle="1" w:styleId="CAC9661E943D4355A7CB6D84FB38956D">
    <w:name w:val="CAC9661E943D4355A7CB6D84FB38956D"/>
    <w:rsid w:val="000235A8"/>
  </w:style>
  <w:style w:type="paragraph" w:customStyle="1" w:styleId="58094496A53F4ACA8F463BABC545C142">
    <w:name w:val="58094496A53F4ACA8F463BABC545C142"/>
    <w:rsid w:val="000235A8"/>
  </w:style>
  <w:style w:type="paragraph" w:customStyle="1" w:styleId="89C7EBD3464B43B3B562F2F4754C70EF">
    <w:name w:val="89C7EBD3464B43B3B562F2F4754C70EF"/>
    <w:rsid w:val="000235A8"/>
  </w:style>
  <w:style w:type="paragraph" w:customStyle="1" w:styleId="0322A42E1CF9471E94F2190F40D9A020">
    <w:name w:val="0322A42E1CF9471E94F2190F40D9A020"/>
    <w:rsid w:val="000235A8"/>
  </w:style>
  <w:style w:type="paragraph" w:customStyle="1" w:styleId="5D407D741A9C4A1E96F167F9B66AB7DD">
    <w:name w:val="5D407D741A9C4A1E96F167F9B66AB7DD"/>
    <w:rsid w:val="000235A8"/>
  </w:style>
  <w:style w:type="paragraph" w:customStyle="1" w:styleId="44F2EE992D2449B2901205F2EAEDFA81">
    <w:name w:val="44F2EE992D2449B2901205F2EAEDFA81"/>
    <w:rsid w:val="000235A8"/>
  </w:style>
  <w:style w:type="paragraph" w:customStyle="1" w:styleId="A03E0C73B76F4D90B4C8BAD1F347F2B1">
    <w:name w:val="A03E0C73B76F4D90B4C8BAD1F347F2B1"/>
    <w:rsid w:val="000235A8"/>
  </w:style>
  <w:style w:type="paragraph" w:customStyle="1" w:styleId="24142041164C445E8CD0F1846BE1BC62">
    <w:name w:val="24142041164C445E8CD0F1846BE1BC62"/>
    <w:rsid w:val="000235A8"/>
  </w:style>
  <w:style w:type="paragraph" w:customStyle="1" w:styleId="5DFB173F849B4AE79FCDF363E60078C9">
    <w:name w:val="5DFB173F849B4AE79FCDF363E60078C9"/>
    <w:rsid w:val="000235A8"/>
  </w:style>
  <w:style w:type="paragraph" w:customStyle="1" w:styleId="B1D6E0BC31B341358A7D433E5EF9B844">
    <w:name w:val="B1D6E0BC31B341358A7D433E5EF9B844"/>
    <w:rsid w:val="000235A8"/>
  </w:style>
  <w:style w:type="paragraph" w:customStyle="1" w:styleId="0F2CE7B148814527941360EA06729FE9">
    <w:name w:val="0F2CE7B148814527941360EA06729FE9"/>
    <w:rsid w:val="000235A8"/>
  </w:style>
  <w:style w:type="paragraph" w:customStyle="1" w:styleId="3FC36A8B2AFA4929900CA12934223EB5">
    <w:name w:val="3FC36A8B2AFA4929900CA12934223EB5"/>
    <w:rsid w:val="000235A8"/>
  </w:style>
  <w:style w:type="paragraph" w:customStyle="1" w:styleId="B3672A70A01B4EEB8034138FCFFA75FE">
    <w:name w:val="B3672A70A01B4EEB8034138FCFFA75FE"/>
    <w:rsid w:val="000235A8"/>
  </w:style>
  <w:style w:type="paragraph" w:customStyle="1" w:styleId="1C3BA1BC115E4611AE3190E77D6A975E">
    <w:name w:val="1C3BA1BC115E4611AE3190E77D6A975E"/>
    <w:rsid w:val="000235A8"/>
  </w:style>
  <w:style w:type="paragraph" w:customStyle="1" w:styleId="5BD3E1F00FBE42EF8F565557075B49A7">
    <w:name w:val="5BD3E1F00FBE42EF8F565557075B49A7"/>
    <w:rsid w:val="000235A8"/>
  </w:style>
  <w:style w:type="paragraph" w:customStyle="1" w:styleId="9168D6BD1BC843D4B0DC0756CBF628DE">
    <w:name w:val="9168D6BD1BC843D4B0DC0756CBF628DE"/>
    <w:rsid w:val="000235A8"/>
  </w:style>
  <w:style w:type="paragraph" w:customStyle="1" w:styleId="32C422114F7E4485B8AAAAE291312B8C">
    <w:name w:val="32C422114F7E4485B8AAAAE291312B8C"/>
    <w:rsid w:val="000235A8"/>
  </w:style>
  <w:style w:type="paragraph" w:customStyle="1" w:styleId="69D2523523754C7FAB8C2DAAF9C2A91E">
    <w:name w:val="69D2523523754C7FAB8C2DAAF9C2A91E"/>
    <w:rsid w:val="000235A8"/>
  </w:style>
  <w:style w:type="paragraph" w:customStyle="1" w:styleId="38F5FAC6A83F465A8DFBD367DC09B950">
    <w:name w:val="38F5FAC6A83F465A8DFBD367DC09B950"/>
    <w:rsid w:val="000235A8"/>
  </w:style>
  <w:style w:type="paragraph" w:customStyle="1" w:styleId="56BBCB196EE04D2A8D7E48AD640CB2DE">
    <w:name w:val="56BBCB196EE04D2A8D7E48AD640CB2DE"/>
    <w:rsid w:val="000235A8"/>
  </w:style>
  <w:style w:type="paragraph" w:customStyle="1" w:styleId="6AAB339A06924C158C0E728072C8EB37">
    <w:name w:val="6AAB339A06924C158C0E728072C8EB37"/>
    <w:rsid w:val="000235A8"/>
  </w:style>
  <w:style w:type="paragraph" w:customStyle="1" w:styleId="05FDBA483FEE4CFB828766519645E8EB">
    <w:name w:val="05FDBA483FEE4CFB828766519645E8EB"/>
    <w:rsid w:val="000235A8"/>
  </w:style>
  <w:style w:type="paragraph" w:customStyle="1" w:styleId="834D75CB84894A31B7A8D3CD3B1254EB">
    <w:name w:val="834D75CB84894A31B7A8D3CD3B1254EB"/>
    <w:rsid w:val="000235A8"/>
  </w:style>
  <w:style w:type="paragraph" w:customStyle="1" w:styleId="F7E7D15B84594390B29A728341E4C677">
    <w:name w:val="F7E7D15B84594390B29A728341E4C677"/>
    <w:rsid w:val="000235A8"/>
  </w:style>
  <w:style w:type="paragraph" w:customStyle="1" w:styleId="FDD4B256479A43B098FED292745504C1">
    <w:name w:val="FDD4B256479A43B098FED292745504C1"/>
    <w:rsid w:val="000235A8"/>
  </w:style>
  <w:style w:type="paragraph" w:customStyle="1" w:styleId="7AE9A97F27414684AE5B9BF4E859E564">
    <w:name w:val="7AE9A97F27414684AE5B9BF4E859E564"/>
    <w:rsid w:val="000235A8"/>
  </w:style>
  <w:style w:type="paragraph" w:customStyle="1" w:styleId="C2C0F17B0A864017BA338D09F63C7D01">
    <w:name w:val="C2C0F17B0A864017BA338D09F63C7D01"/>
    <w:rsid w:val="000235A8"/>
  </w:style>
  <w:style w:type="paragraph" w:customStyle="1" w:styleId="5F33F27497BD46E0953215CFF976CF9A">
    <w:name w:val="5F33F27497BD46E0953215CFF976CF9A"/>
    <w:rsid w:val="000235A8"/>
  </w:style>
  <w:style w:type="paragraph" w:customStyle="1" w:styleId="2A6582FDF32645B8B6EA84DDE8A5BF12">
    <w:name w:val="2A6582FDF32645B8B6EA84DDE8A5BF12"/>
    <w:rsid w:val="000235A8"/>
  </w:style>
  <w:style w:type="paragraph" w:customStyle="1" w:styleId="8A3516A3AD6A4F2AA05E7FCFC6208EAC">
    <w:name w:val="8A3516A3AD6A4F2AA05E7FCFC6208EAC"/>
    <w:rsid w:val="000235A8"/>
  </w:style>
  <w:style w:type="paragraph" w:customStyle="1" w:styleId="AA0A7DF86F9942CD8485117DABA1F39B">
    <w:name w:val="AA0A7DF86F9942CD8485117DABA1F39B"/>
    <w:rsid w:val="000235A8"/>
  </w:style>
  <w:style w:type="paragraph" w:customStyle="1" w:styleId="E56E6FCEE3D94280951B1AE5A09CB9A4">
    <w:name w:val="E56E6FCEE3D94280951B1AE5A09CB9A4"/>
    <w:rsid w:val="000235A8"/>
  </w:style>
  <w:style w:type="paragraph" w:customStyle="1" w:styleId="1F266CC31FC840B595848DE4BB5508CF">
    <w:name w:val="1F266CC31FC840B595848DE4BB5508CF"/>
    <w:rsid w:val="000235A8"/>
  </w:style>
  <w:style w:type="paragraph" w:customStyle="1" w:styleId="9F16BC64E475467EB02D613F02FC4E32">
    <w:name w:val="9F16BC64E475467EB02D613F02FC4E32"/>
    <w:rsid w:val="000235A8"/>
  </w:style>
  <w:style w:type="paragraph" w:customStyle="1" w:styleId="E7A556CBE6584BBE888090FCF00C6810">
    <w:name w:val="E7A556CBE6584BBE888090FCF00C6810"/>
    <w:rsid w:val="000235A8"/>
  </w:style>
  <w:style w:type="paragraph" w:customStyle="1" w:styleId="27617DA11D1B4284A3A9EC782A419616">
    <w:name w:val="27617DA11D1B4284A3A9EC782A419616"/>
    <w:rsid w:val="000235A8"/>
  </w:style>
  <w:style w:type="paragraph" w:customStyle="1" w:styleId="32651154568747AAA49CB07C2C432A78">
    <w:name w:val="32651154568747AAA49CB07C2C432A78"/>
    <w:rsid w:val="000235A8"/>
  </w:style>
  <w:style w:type="paragraph" w:customStyle="1" w:styleId="2025D30B7AA94DFE8CC391C9D684DFAD">
    <w:name w:val="2025D30B7AA94DFE8CC391C9D684DFAD"/>
    <w:rsid w:val="000235A8"/>
  </w:style>
  <w:style w:type="paragraph" w:customStyle="1" w:styleId="82294EC6A9FE4B699937D2DCADB1E366">
    <w:name w:val="82294EC6A9FE4B699937D2DCADB1E366"/>
    <w:rsid w:val="000235A8"/>
  </w:style>
  <w:style w:type="paragraph" w:customStyle="1" w:styleId="9C65EC7A042F47FD8A9945E8FD3363C0">
    <w:name w:val="9C65EC7A042F47FD8A9945E8FD3363C0"/>
    <w:rsid w:val="000235A8"/>
  </w:style>
  <w:style w:type="paragraph" w:customStyle="1" w:styleId="6B9DA736846241A682694D21892286A7">
    <w:name w:val="6B9DA736846241A682694D21892286A7"/>
    <w:rsid w:val="000235A8"/>
  </w:style>
  <w:style w:type="paragraph" w:customStyle="1" w:styleId="B2767C41679C43F89D1DBF45CFDB27BD">
    <w:name w:val="B2767C41679C43F89D1DBF45CFDB27BD"/>
    <w:rsid w:val="000235A8"/>
  </w:style>
  <w:style w:type="paragraph" w:customStyle="1" w:styleId="7D8712C11F614A4E896DE062B546E8E8">
    <w:name w:val="7D8712C11F614A4E896DE062B546E8E8"/>
    <w:rsid w:val="000235A8"/>
  </w:style>
  <w:style w:type="paragraph" w:customStyle="1" w:styleId="AE04F512B4C54D78BAD33D7E379DC6B7">
    <w:name w:val="AE04F512B4C54D78BAD33D7E379DC6B7"/>
    <w:rsid w:val="000235A8"/>
  </w:style>
  <w:style w:type="paragraph" w:customStyle="1" w:styleId="1B0CF97386B74C39AABFEE66DA1919E9">
    <w:name w:val="1B0CF97386B74C39AABFEE66DA1919E9"/>
    <w:rsid w:val="000235A8"/>
  </w:style>
  <w:style w:type="paragraph" w:customStyle="1" w:styleId="5C194A7038FC44E3B7FCD4AA360CB908">
    <w:name w:val="5C194A7038FC44E3B7FCD4AA360CB908"/>
    <w:rsid w:val="000235A8"/>
  </w:style>
  <w:style w:type="paragraph" w:customStyle="1" w:styleId="07966D92C6894F198A66A9D7EF7957D6">
    <w:name w:val="07966D92C6894F198A66A9D7EF7957D6"/>
    <w:rsid w:val="000235A8"/>
  </w:style>
  <w:style w:type="paragraph" w:customStyle="1" w:styleId="58184D0933684CF7BEC31C3AB5AC4DDB">
    <w:name w:val="58184D0933684CF7BEC31C3AB5AC4DDB"/>
    <w:rsid w:val="000235A8"/>
  </w:style>
  <w:style w:type="paragraph" w:customStyle="1" w:styleId="E366AE9A82A542D78EC9AAAC1F49D77F">
    <w:name w:val="E366AE9A82A542D78EC9AAAC1F49D77F"/>
    <w:rsid w:val="000235A8"/>
  </w:style>
  <w:style w:type="paragraph" w:customStyle="1" w:styleId="A03817B1A9944A799F520F6438627F1D">
    <w:name w:val="A03817B1A9944A799F520F6438627F1D"/>
    <w:rsid w:val="000235A8"/>
  </w:style>
  <w:style w:type="paragraph" w:customStyle="1" w:styleId="A0E3019B20904A19B9985BEFB4756B97">
    <w:name w:val="A0E3019B20904A19B9985BEFB4756B97"/>
    <w:rsid w:val="000235A8"/>
  </w:style>
  <w:style w:type="paragraph" w:customStyle="1" w:styleId="198FFC76A6F3492287E0CE32CADDAA9E">
    <w:name w:val="198FFC76A6F3492287E0CE32CADDAA9E"/>
    <w:rsid w:val="000235A8"/>
  </w:style>
  <w:style w:type="paragraph" w:customStyle="1" w:styleId="3700CB86D8004586ACE82B012B8F3B00">
    <w:name w:val="3700CB86D8004586ACE82B012B8F3B00"/>
    <w:rsid w:val="000235A8"/>
  </w:style>
  <w:style w:type="paragraph" w:customStyle="1" w:styleId="6070D75DE0714DEEB559B37745827030">
    <w:name w:val="6070D75DE0714DEEB559B37745827030"/>
    <w:rsid w:val="000235A8"/>
  </w:style>
  <w:style w:type="paragraph" w:customStyle="1" w:styleId="9CB71A27989949EEBDD097A86860C9C4">
    <w:name w:val="9CB71A27989949EEBDD097A86860C9C4"/>
    <w:rsid w:val="000235A8"/>
  </w:style>
  <w:style w:type="paragraph" w:customStyle="1" w:styleId="EB651B8A9CE2470D9D117AAEBF7E978A">
    <w:name w:val="EB651B8A9CE2470D9D117AAEBF7E978A"/>
    <w:rsid w:val="000235A8"/>
  </w:style>
  <w:style w:type="paragraph" w:customStyle="1" w:styleId="D25CFCEB39E94693A8D806A2C6C31319">
    <w:name w:val="D25CFCEB39E94693A8D806A2C6C31319"/>
    <w:rsid w:val="000235A8"/>
  </w:style>
  <w:style w:type="paragraph" w:customStyle="1" w:styleId="568A05F5E0274FD6A753CA2E9D9B59D1">
    <w:name w:val="568A05F5E0274FD6A753CA2E9D9B59D1"/>
    <w:rsid w:val="000235A8"/>
  </w:style>
  <w:style w:type="paragraph" w:customStyle="1" w:styleId="5D4A620898084FD5B34FFF40909638DE">
    <w:name w:val="5D4A620898084FD5B34FFF40909638DE"/>
    <w:rsid w:val="000235A8"/>
  </w:style>
  <w:style w:type="paragraph" w:customStyle="1" w:styleId="BA8FF7F9C7F94B19871AA18AC626C062">
    <w:name w:val="BA8FF7F9C7F94B19871AA18AC626C062"/>
    <w:rsid w:val="000235A8"/>
  </w:style>
  <w:style w:type="paragraph" w:customStyle="1" w:styleId="598AE1438E6B471F977D0103090EA2FA">
    <w:name w:val="598AE1438E6B471F977D0103090EA2FA"/>
    <w:rsid w:val="000235A8"/>
  </w:style>
  <w:style w:type="paragraph" w:customStyle="1" w:styleId="291671C988934610A14080481E9B973C">
    <w:name w:val="291671C988934610A14080481E9B973C"/>
    <w:rsid w:val="000235A8"/>
  </w:style>
  <w:style w:type="paragraph" w:customStyle="1" w:styleId="47B3D17D719E46918740E6B808E0476A">
    <w:name w:val="47B3D17D719E46918740E6B808E0476A"/>
    <w:rsid w:val="000235A8"/>
  </w:style>
  <w:style w:type="paragraph" w:customStyle="1" w:styleId="0BDD365EC0E340629D0A3481D4530526">
    <w:name w:val="0BDD365EC0E340629D0A3481D4530526"/>
    <w:rsid w:val="000235A8"/>
  </w:style>
  <w:style w:type="paragraph" w:customStyle="1" w:styleId="1CA93251D4294CB6BC9A0E28C57E3F2C">
    <w:name w:val="1CA93251D4294CB6BC9A0E28C57E3F2C"/>
    <w:rsid w:val="000235A8"/>
  </w:style>
  <w:style w:type="paragraph" w:customStyle="1" w:styleId="6FBDF415DD5C47D5A2ACDEE59F96DEDB">
    <w:name w:val="6FBDF415DD5C47D5A2ACDEE59F96DEDB"/>
    <w:rsid w:val="000235A8"/>
  </w:style>
  <w:style w:type="paragraph" w:customStyle="1" w:styleId="F677DCA64C3F4E41A4BD66F8180845E5">
    <w:name w:val="F677DCA64C3F4E41A4BD66F8180845E5"/>
    <w:rsid w:val="000235A8"/>
  </w:style>
  <w:style w:type="paragraph" w:customStyle="1" w:styleId="B212A32D2CF14748ADC5207C4489ACE5">
    <w:name w:val="B212A32D2CF14748ADC5207C4489ACE5"/>
    <w:rsid w:val="000235A8"/>
  </w:style>
  <w:style w:type="paragraph" w:customStyle="1" w:styleId="E0A49971874A4723833E83721B0C9862">
    <w:name w:val="E0A49971874A4723833E83721B0C9862"/>
    <w:rsid w:val="000235A8"/>
  </w:style>
  <w:style w:type="paragraph" w:customStyle="1" w:styleId="A32CBB42C5D94FDEB0934F71C54B95BC">
    <w:name w:val="A32CBB42C5D94FDEB0934F71C54B95BC"/>
    <w:rsid w:val="000235A8"/>
  </w:style>
  <w:style w:type="paragraph" w:customStyle="1" w:styleId="563DAAFBD8834018ADE8CDDF32D8973E">
    <w:name w:val="563DAAFBD8834018ADE8CDDF32D8973E"/>
    <w:rsid w:val="000235A8"/>
  </w:style>
  <w:style w:type="paragraph" w:customStyle="1" w:styleId="7E1461754F194094A419697A0B9AF41D">
    <w:name w:val="7E1461754F194094A419697A0B9AF41D"/>
    <w:rsid w:val="000235A8"/>
  </w:style>
  <w:style w:type="paragraph" w:customStyle="1" w:styleId="9CFC9691287F4908B06468E1239BEA0C">
    <w:name w:val="9CFC9691287F4908B06468E1239BEA0C"/>
    <w:rsid w:val="00206C4D"/>
  </w:style>
  <w:style w:type="paragraph" w:customStyle="1" w:styleId="AD6F573B5D2C48028923BB281FB8D9A6">
    <w:name w:val="AD6F573B5D2C48028923BB281FB8D9A6"/>
    <w:rsid w:val="00206C4D"/>
  </w:style>
  <w:style w:type="paragraph" w:customStyle="1" w:styleId="3C206355DB304DA7AC0075323B90D9FD">
    <w:name w:val="3C206355DB304DA7AC0075323B90D9FD"/>
    <w:rsid w:val="00206C4D"/>
  </w:style>
  <w:style w:type="paragraph" w:customStyle="1" w:styleId="0B944B8E6C374061A09D4CCD8CB243A8">
    <w:name w:val="0B944B8E6C374061A09D4CCD8CB243A8"/>
    <w:rsid w:val="00206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259AE1-3C06-4AC9-A20B-5282ECB4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2018-08-29T18:08:00Z</dcterms:created>
  <dcterms:modified xsi:type="dcterms:W3CDTF">2019-10-02T10:39:00Z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