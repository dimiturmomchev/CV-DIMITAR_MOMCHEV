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X="-143" w:tblpY="1"/>
        <w:tblW w:w="1132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828"/>
        <w:gridCol w:w="283"/>
        <w:gridCol w:w="7214"/>
      </w:tblGrid>
      <w:tr w:rsidR="007034BD" w:rsidTr="009A302B">
        <w:trPr>
          <w:trHeight w:val="1135"/>
        </w:trPr>
        <w:tc>
          <w:tcPr>
            <w:tcW w:w="3828" w:type="dxa"/>
            <w:vAlign w:val="bottom"/>
          </w:tcPr>
          <w:p w:rsidR="007034BD" w:rsidRDefault="004C03A5" w:rsidP="004C03A5">
            <w:pPr>
              <w:tabs>
                <w:tab w:val="left" w:pos="990"/>
              </w:tabs>
              <w:ind w:left="-1113" w:firstLine="142"/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87936" behindDoc="1" locked="0" layoutInCell="1" allowOverlap="1" wp14:anchorId="115ECCCC" wp14:editId="7CE367BA">
                      <wp:simplePos x="0" y="0"/>
                      <wp:positionH relativeFrom="page">
                        <wp:posOffset>-323850</wp:posOffset>
                      </wp:positionH>
                      <wp:positionV relativeFrom="page">
                        <wp:posOffset>-333375</wp:posOffset>
                      </wp:positionV>
                      <wp:extent cx="2790190" cy="11020425"/>
                      <wp:effectExtent l="38100" t="38100" r="29210" b="47625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90190" cy="110204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  <a:ln w="76200">
                                <a:solidFill>
                                  <a:schemeClr val="accent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AAEB316" id="Rectangle 7" o:spid="_x0000_s1026" style="position:absolute;margin-left:-25.5pt;margin-top:-26.25pt;width:219.7pt;height:867.75pt;z-index:-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" fillcolor="#272727 [2749]" strokecolor="#345c7d [1604]" strokeweight="6pt">
                      <w10:wrap anchorx="page" anchory="page"/>
                    </v:rect>
                  </w:pict>
                </mc:Fallback>
              </mc:AlternateContent>
            </w:r>
          </w:p>
        </w:tc>
        <w:tc>
          <w:tcPr>
            <w:tcW w:w="283" w:type="dxa"/>
          </w:tcPr>
          <w:p w:rsidR="007034BD" w:rsidRDefault="007034BD" w:rsidP="004C03A5">
            <w:pPr>
              <w:tabs>
                <w:tab w:val="left" w:pos="990"/>
              </w:tabs>
            </w:pPr>
          </w:p>
        </w:tc>
        <w:tc>
          <w:tcPr>
            <w:tcW w:w="7214" w:type="dxa"/>
            <w:vAlign w:val="bottom"/>
          </w:tcPr>
          <w:p w:rsidR="009A302B" w:rsidRDefault="009A302B" w:rsidP="004C03A5">
            <w:pPr>
              <w:pStyle w:val="Title"/>
              <w:rPr>
                <w:sz w:val="44"/>
                <w:szCs w:val="44"/>
              </w:rPr>
            </w:pPr>
          </w:p>
          <w:p w:rsidR="007034BD" w:rsidRPr="00E112BF" w:rsidRDefault="007034BD" w:rsidP="004C03A5">
            <w:pPr>
              <w:pStyle w:val="Title"/>
              <w:rPr>
                <w:sz w:val="44"/>
                <w:szCs w:val="44"/>
              </w:rPr>
            </w:pPr>
            <w:r w:rsidRPr="00E112BF">
              <w:rPr>
                <w:sz w:val="44"/>
                <w:szCs w:val="44"/>
              </w:rPr>
              <w:t>Dimit</w:t>
            </w:r>
            <w:r w:rsidR="00D148A9">
              <w:rPr>
                <w:sz w:val="44"/>
                <w:szCs w:val="44"/>
              </w:rPr>
              <w:t>A</w:t>
            </w:r>
            <w:r w:rsidRPr="00E112BF">
              <w:rPr>
                <w:sz w:val="44"/>
                <w:szCs w:val="44"/>
              </w:rPr>
              <w:t>r</w:t>
            </w:r>
            <w:r w:rsidRPr="00E112BF">
              <w:rPr>
                <w:sz w:val="44"/>
                <w:szCs w:val="44"/>
              </w:rPr>
              <w:br/>
              <w:t>momchev</w:t>
            </w:r>
            <w:bookmarkStart w:id="0" w:name="_GoBack"/>
            <w:bookmarkEnd w:id="0"/>
          </w:p>
          <w:p w:rsidR="007034BD" w:rsidRDefault="007034BD" w:rsidP="004C03A5">
            <w:pPr>
              <w:pStyle w:val="Subtitle"/>
            </w:pPr>
            <w:r w:rsidRPr="00826032">
              <w:rPr>
                <w:spacing w:val="115"/>
                <w:w w:val="100"/>
              </w:rPr>
              <w:t>Enginee</w:t>
            </w:r>
            <w:r w:rsidRPr="00826032">
              <w:rPr>
                <w:spacing w:val="2"/>
                <w:w w:val="100"/>
              </w:rPr>
              <w:t>r</w:t>
            </w:r>
          </w:p>
        </w:tc>
      </w:tr>
      <w:tr w:rsidR="00651028" w:rsidTr="004C03A5">
        <w:trPr>
          <w:trHeight w:val="2076"/>
        </w:trPr>
        <w:tc>
          <w:tcPr>
            <w:tcW w:w="3828" w:type="dxa"/>
          </w:tcPr>
          <w:p w:rsidR="004C03A5" w:rsidRPr="00C363E5" w:rsidRDefault="004C03A5" w:rsidP="004C03A5">
            <w:pPr>
              <w:pStyle w:val="Heading3"/>
              <w:rPr>
                <w:color w:val="FFFFFF" w:themeColor="background1"/>
                <w:lang w:val="bg-BG"/>
              </w:rPr>
            </w:pPr>
            <w:r w:rsidRPr="007034BD">
              <w:rPr>
                <w:color w:val="FFFFFF" w:themeColor="background1"/>
                <w:sz w:val="28"/>
                <w:szCs w:val="28"/>
              </w:rPr>
              <w:t>CONTACT</w:t>
            </w:r>
          </w:p>
          <w:sdt>
            <w:sdtPr>
              <w:rPr>
                <w:color w:val="FFFFFF" w:themeColor="background1"/>
                <w:sz w:val="20"/>
                <w:szCs w:val="20"/>
              </w:rPr>
              <w:id w:val="1783304931"/>
              <w:placeholder>
                <w:docPart w:val="FE0ACFC76369473BAE81AE476C3C762B"/>
              </w:placeholder>
              <w:temporary/>
              <w:showingPlcHdr/>
              <w15:appearance w15:val="hidden"/>
            </w:sdtPr>
            <w:sdtEndPr/>
            <w:sdtContent>
              <w:p w:rsidR="004C03A5" w:rsidRPr="007016A9" w:rsidRDefault="004C03A5" w:rsidP="004C03A5">
                <w:pPr>
                  <w:rPr>
                    <w:color w:val="FFFFFF" w:themeColor="background1"/>
                    <w:sz w:val="20"/>
                    <w:szCs w:val="20"/>
                    <w:lang w:val="bg-BG"/>
                  </w:rPr>
                </w:pPr>
                <w:r w:rsidRPr="007016A9">
                  <w:rPr>
                    <w:color w:val="FFFFFF" w:themeColor="background1"/>
                    <w:sz w:val="20"/>
                    <w:szCs w:val="20"/>
                  </w:rPr>
                  <w:t>PHONE:</w:t>
                </w:r>
              </w:p>
            </w:sdtContent>
          </w:sdt>
          <w:p w:rsidR="004C03A5" w:rsidRPr="004C03A5" w:rsidRDefault="004C03A5" w:rsidP="004C03A5">
            <w:pPr>
              <w:ind w:left="720"/>
              <w:rPr>
                <w:b/>
                <w:color w:val="FFFFFF" w:themeColor="background1"/>
                <w:szCs w:val="18"/>
              </w:rPr>
            </w:pPr>
            <w:r w:rsidRPr="004C03A5">
              <w:rPr>
                <w:b/>
                <w:color w:val="FFFFFF" w:themeColor="background1"/>
                <w:szCs w:val="18"/>
              </w:rPr>
              <w:t>+359885126354</w:t>
            </w:r>
          </w:p>
          <w:p w:rsidR="004C03A5" w:rsidRPr="00C363E5" w:rsidRDefault="004C03A5" w:rsidP="004C03A5">
            <w:pPr>
              <w:rPr>
                <w:color w:val="FFFFFF" w:themeColor="background1"/>
                <w:lang w:val="bg-BG"/>
              </w:rPr>
            </w:pPr>
          </w:p>
          <w:sdt>
            <w:sdtPr>
              <w:rPr>
                <w:color w:val="FFFFFF" w:themeColor="background1"/>
              </w:rPr>
              <w:id w:val="-344330101"/>
              <w:placeholder>
                <w:docPart w:val="CF7903FCCBC44305AD51C582E6C1926C"/>
              </w:placeholder>
              <w:temporary/>
              <w:showingPlcHdr/>
              <w15:appearance w15:val="hidden"/>
            </w:sdtPr>
            <w:sdtEndPr/>
            <w:sdtContent>
              <w:p w:rsidR="004C03A5" w:rsidRPr="00C363E5" w:rsidRDefault="004C03A5" w:rsidP="004C03A5">
                <w:pPr>
                  <w:rPr>
                    <w:color w:val="FFFFFF" w:themeColor="background1"/>
                    <w:lang w:val="bg-BG"/>
                  </w:rPr>
                </w:pPr>
                <w:r w:rsidRPr="007034BD">
                  <w:rPr>
                    <w:color w:val="FFFFFF" w:themeColor="background1"/>
                    <w:szCs w:val="18"/>
                  </w:rPr>
                  <w:t>EMAIL:</w:t>
                </w:r>
              </w:p>
            </w:sdtContent>
          </w:sdt>
          <w:p w:rsidR="004C03A5" w:rsidRPr="00C363E5" w:rsidRDefault="004C03A5" w:rsidP="004C03A5">
            <w:pPr>
              <w:rPr>
                <w:rStyle w:val="Hyperlink"/>
                <w:color w:val="FFFFFF" w:themeColor="background1"/>
                <w:lang w:val="bg-BG"/>
              </w:rPr>
            </w:pPr>
            <w:r w:rsidRPr="007034BD">
              <w:rPr>
                <w:color w:val="FFFFFF" w:themeColor="background1"/>
                <w:sz w:val="20"/>
                <w:szCs w:val="20"/>
              </w:rPr>
              <w:t>dimiturmomchev</w:t>
            </w:r>
            <w:r w:rsidRPr="00C363E5">
              <w:rPr>
                <w:color w:val="FFFFFF" w:themeColor="background1"/>
                <w:lang w:val="bg-BG"/>
              </w:rPr>
              <w:t>@</w:t>
            </w:r>
            <w:r w:rsidRPr="00C82C9D">
              <w:rPr>
                <w:color w:val="FFFFFF" w:themeColor="background1"/>
              </w:rPr>
              <w:t>gmail</w:t>
            </w:r>
            <w:r w:rsidRPr="00C363E5">
              <w:rPr>
                <w:color w:val="FFFFFF" w:themeColor="background1"/>
                <w:lang w:val="bg-BG"/>
              </w:rPr>
              <w:t>.</w:t>
            </w:r>
            <w:r w:rsidRPr="00C82C9D">
              <w:rPr>
                <w:color w:val="FFFFFF" w:themeColor="background1"/>
              </w:rPr>
              <w:t>com</w:t>
            </w:r>
          </w:p>
          <w:p w:rsidR="004C03A5" w:rsidRDefault="004C03A5" w:rsidP="004C03A5">
            <w:pPr>
              <w:pStyle w:val="Heading3"/>
              <w:rPr>
                <w:color w:val="FFFFFF" w:themeColor="background1"/>
                <w:sz w:val="20"/>
                <w:szCs w:val="20"/>
                <w:lang w:val="bg-BG"/>
              </w:rPr>
            </w:pPr>
            <w:r w:rsidRPr="007016A9">
              <w:rPr>
                <w:color w:val="FFFFFF" w:themeColor="background1"/>
                <w:sz w:val="20"/>
                <w:szCs w:val="20"/>
              </w:rPr>
              <w:t>Linkedin</w:t>
            </w:r>
            <w:r w:rsidRPr="004C03A5">
              <w:rPr>
                <w:color w:val="FFFFFF" w:themeColor="background1"/>
                <w:sz w:val="20"/>
                <w:szCs w:val="20"/>
                <w:lang w:val="bg-BG"/>
              </w:rPr>
              <w:t>:</w:t>
            </w:r>
            <w:r w:rsidRPr="004C03A5">
              <w:rPr>
                <w:color w:val="FFFFFF" w:themeColor="background1"/>
                <w:sz w:val="20"/>
                <w:szCs w:val="20"/>
                <w:lang w:val="bg-BG"/>
              </w:rPr>
              <w:br/>
            </w:r>
            <w:hyperlink r:id="rId11" w:history="1">
              <w:r w:rsidR="00D148A9" w:rsidRPr="006D4B1C">
                <w:rPr>
                  <w:rStyle w:val="Hyperlink"/>
                  <w:sz w:val="20"/>
                  <w:szCs w:val="20"/>
                  <w:lang w:val="bg-BG"/>
                </w:rPr>
                <w:t>https://www.linkedin.com/in/dimit</w:t>
              </w:r>
              <w:r w:rsidR="00D148A9" w:rsidRPr="006D4B1C">
                <w:rPr>
                  <w:rStyle w:val="Hyperlink"/>
                  <w:sz w:val="20"/>
                  <w:szCs w:val="20"/>
                </w:rPr>
                <w:t>A</w:t>
              </w:r>
              <w:r w:rsidR="00D148A9" w:rsidRPr="006D4B1C">
                <w:rPr>
                  <w:rStyle w:val="Hyperlink"/>
                  <w:sz w:val="20"/>
                  <w:szCs w:val="20"/>
                  <w:lang w:val="bg-BG"/>
                </w:rPr>
                <w:t>r-momchev-356416195/</w:t>
              </w:r>
            </w:hyperlink>
            <w:r w:rsidRPr="004C03A5">
              <w:rPr>
                <w:color w:val="FFFFFF" w:themeColor="background1"/>
                <w:sz w:val="20"/>
                <w:szCs w:val="20"/>
                <w:lang w:val="bg-BG"/>
              </w:rPr>
              <w:t xml:space="preserve"> </w:t>
            </w:r>
          </w:p>
          <w:p w:rsidR="000C24C0" w:rsidRDefault="000C24C0" w:rsidP="000C24C0">
            <w:pPr>
              <w:rPr>
                <w:lang w:val="bg-BG"/>
              </w:rPr>
            </w:pPr>
          </w:p>
          <w:p w:rsidR="000C24C0" w:rsidRPr="000C24C0" w:rsidRDefault="000C24C0" w:rsidP="000C24C0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0C24C0">
              <w:rPr>
                <w:b/>
                <w:color w:val="FFFFFF" w:themeColor="background1"/>
                <w:sz w:val="20"/>
                <w:szCs w:val="20"/>
              </w:rPr>
              <w:t>GITHUB:</w:t>
            </w:r>
          </w:p>
          <w:p w:rsidR="000C24C0" w:rsidRPr="000C24C0" w:rsidRDefault="00114A53" w:rsidP="000C24C0">
            <w:pPr>
              <w:rPr>
                <w:b/>
                <w:sz w:val="20"/>
                <w:szCs w:val="20"/>
              </w:rPr>
            </w:pPr>
            <w:hyperlink r:id="rId12" w:history="1">
              <w:r w:rsidR="00C26F85" w:rsidRPr="00104204">
                <w:rPr>
                  <w:rStyle w:val="Hyperlink"/>
                  <w:b/>
                  <w:sz w:val="20"/>
                  <w:szCs w:val="20"/>
                </w:rPr>
                <w:t>HTTP://GITHUB.COM/DIMITURMOMCHEV</w:t>
              </w:r>
            </w:hyperlink>
            <w:r w:rsidR="00C26F85">
              <w:rPr>
                <w:b/>
                <w:sz w:val="20"/>
                <w:szCs w:val="20"/>
              </w:rPr>
              <w:t xml:space="preserve"> </w:t>
            </w:r>
          </w:p>
          <w:p w:rsidR="000C24C0" w:rsidRPr="000C24C0" w:rsidRDefault="000C24C0" w:rsidP="000C24C0">
            <w:pPr>
              <w:rPr>
                <w:sz w:val="20"/>
                <w:szCs w:val="20"/>
              </w:rPr>
            </w:pPr>
            <w:r w:rsidRPr="000C24C0">
              <w:rPr>
                <w:sz w:val="20"/>
                <w:szCs w:val="20"/>
              </w:rPr>
              <w:t xml:space="preserve"> </w:t>
            </w:r>
          </w:p>
          <w:p w:rsidR="004C03A5" w:rsidRPr="004C03A5" w:rsidRDefault="004C03A5" w:rsidP="004C03A5">
            <w:pPr>
              <w:rPr>
                <w:b/>
                <w:color w:val="FFFFFF" w:themeColor="background1"/>
                <w:sz w:val="22"/>
              </w:rPr>
            </w:pPr>
            <w:r w:rsidRPr="004C03A5">
              <w:rPr>
                <w:b/>
                <w:color w:val="FFFFFF" w:themeColor="background1"/>
                <w:sz w:val="22"/>
              </w:rPr>
              <w:t>Key skills</w:t>
            </w:r>
          </w:p>
          <w:p w:rsidR="004C03A5" w:rsidRPr="009A302B" w:rsidRDefault="009A302B" w:rsidP="009A302B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9A302B">
              <w:rPr>
                <w:b/>
                <w:color w:val="FFFFFF" w:themeColor="background1"/>
                <w:sz w:val="20"/>
                <w:szCs w:val="20"/>
              </w:rPr>
              <w:t>•</w:t>
            </w:r>
            <w:r w:rsidRPr="009A302B">
              <w:rPr>
                <w:color w:val="FFFFFF" w:themeColor="background1"/>
                <w:sz w:val="20"/>
                <w:szCs w:val="20"/>
              </w:rPr>
              <w:t>Experience working with JIRA / Confluence</w:t>
            </w:r>
          </w:p>
          <w:p w:rsidR="004C03A5" w:rsidRPr="009A302B" w:rsidRDefault="004C03A5" w:rsidP="004C03A5">
            <w:pPr>
              <w:rPr>
                <w:color w:val="FFFFFF" w:themeColor="background1"/>
                <w:sz w:val="20"/>
                <w:szCs w:val="20"/>
              </w:rPr>
            </w:pPr>
            <w:r w:rsidRPr="009A302B">
              <w:rPr>
                <w:b/>
                <w:color w:val="FFFFFF" w:themeColor="background1"/>
                <w:sz w:val="20"/>
                <w:szCs w:val="20"/>
              </w:rPr>
              <w:t>•</w:t>
            </w:r>
            <w:r w:rsidRPr="009A302B">
              <w:rPr>
                <w:color w:val="FFFFFF" w:themeColor="background1"/>
                <w:sz w:val="20"/>
                <w:szCs w:val="20"/>
              </w:rPr>
              <w:t>Management and leadership</w:t>
            </w:r>
          </w:p>
          <w:p w:rsidR="004C03A5" w:rsidRPr="009A302B" w:rsidRDefault="004C03A5" w:rsidP="004C03A5">
            <w:pPr>
              <w:rPr>
                <w:color w:val="FFFFFF" w:themeColor="background1"/>
                <w:sz w:val="20"/>
                <w:szCs w:val="20"/>
              </w:rPr>
            </w:pPr>
            <w:r w:rsidRPr="009A302B">
              <w:rPr>
                <w:color w:val="FFFFFF" w:themeColor="background1"/>
                <w:sz w:val="20"/>
                <w:szCs w:val="20"/>
              </w:rPr>
              <w:t>•Proficiency in all areas of Microsoft Office, including Access, Word and PowerPoint</w:t>
            </w:r>
          </w:p>
          <w:p w:rsidR="004C03A5" w:rsidRPr="009A302B" w:rsidRDefault="004C03A5" w:rsidP="004C03A5">
            <w:pPr>
              <w:rPr>
                <w:color w:val="FFFFFF" w:themeColor="background1"/>
                <w:sz w:val="20"/>
                <w:szCs w:val="20"/>
              </w:rPr>
            </w:pPr>
            <w:r w:rsidRPr="009A302B">
              <w:rPr>
                <w:color w:val="FFFFFF" w:themeColor="background1"/>
                <w:sz w:val="20"/>
                <w:szCs w:val="20"/>
              </w:rPr>
              <w:t>•Excellent communication skills, both written and verbal</w:t>
            </w:r>
          </w:p>
          <w:p w:rsidR="004C03A5" w:rsidRPr="009A302B" w:rsidRDefault="004C03A5" w:rsidP="004C03A5">
            <w:pPr>
              <w:rPr>
                <w:color w:val="FFFFFF" w:themeColor="background1"/>
                <w:sz w:val="20"/>
                <w:szCs w:val="20"/>
              </w:rPr>
            </w:pPr>
            <w:r w:rsidRPr="009A302B">
              <w:rPr>
                <w:color w:val="FFFFFF" w:themeColor="background1"/>
                <w:sz w:val="20"/>
                <w:szCs w:val="20"/>
              </w:rPr>
              <w:t>•Sales</w:t>
            </w:r>
          </w:p>
          <w:p w:rsidR="004C03A5" w:rsidRPr="009A302B" w:rsidRDefault="004C03A5" w:rsidP="004C03A5">
            <w:pPr>
              <w:rPr>
                <w:color w:val="FFFFFF" w:themeColor="background1"/>
                <w:sz w:val="20"/>
                <w:szCs w:val="20"/>
              </w:rPr>
            </w:pPr>
            <w:r w:rsidRPr="009A302B">
              <w:rPr>
                <w:color w:val="FFFFFF" w:themeColor="background1"/>
                <w:sz w:val="20"/>
                <w:szCs w:val="20"/>
              </w:rPr>
              <w:t>•Online media - Email, Social Media, and Blogging</w:t>
            </w:r>
          </w:p>
          <w:p w:rsidR="004C03A5" w:rsidRPr="009A302B" w:rsidRDefault="004C03A5" w:rsidP="004C03A5">
            <w:pPr>
              <w:rPr>
                <w:color w:val="FFFFFF" w:themeColor="background1"/>
                <w:sz w:val="20"/>
                <w:szCs w:val="20"/>
              </w:rPr>
            </w:pPr>
            <w:r w:rsidRPr="009A302B">
              <w:rPr>
                <w:color w:val="FFFFFF" w:themeColor="background1"/>
                <w:sz w:val="20"/>
                <w:szCs w:val="20"/>
              </w:rPr>
              <w:t>•IT Troubleshooting</w:t>
            </w:r>
          </w:p>
          <w:p w:rsidR="004C03A5" w:rsidRPr="009A302B" w:rsidRDefault="004C03A5" w:rsidP="004C03A5">
            <w:pPr>
              <w:rPr>
                <w:color w:val="FFFFFF" w:themeColor="background1"/>
                <w:sz w:val="20"/>
                <w:szCs w:val="20"/>
              </w:rPr>
            </w:pPr>
            <w:r w:rsidRPr="009A302B">
              <w:rPr>
                <w:color w:val="FFFFFF" w:themeColor="background1"/>
                <w:sz w:val="20"/>
                <w:szCs w:val="20"/>
              </w:rPr>
              <w:t>* Basic IT skills - knowledge on how and when to do routine maintenance and how to cope with frozen or damaged programs.</w:t>
            </w:r>
          </w:p>
          <w:p w:rsidR="004C03A5" w:rsidRPr="009A302B" w:rsidRDefault="004C03A5" w:rsidP="004C03A5">
            <w:pPr>
              <w:rPr>
                <w:color w:val="FFFFFF" w:themeColor="background1"/>
                <w:sz w:val="20"/>
                <w:szCs w:val="20"/>
              </w:rPr>
            </w:pPr>
            <w:r w:rsidRPr="009A302B">
              <w:rPr>
                <w:color w:val="FFFFFF" w:themeColor="background1"/>
                <w:sz w:val="20"/>
                <w:szCs w:val="20"/>
              </w:rPr>
              <w:t>• Manufacturing,Technical Writing,Engineering</w:t>
            </w:r>
          </w:p>
          <w:p w:rsidR="004C03A5" w:rsidRPr="009A302B" w:rsidRDefault="004C03A5" w:rsidP="004C03A5">
            <w:pPr>
              <w:ind w:left="720"/>
              <w:rPr>
                <w:b/>
                <w:color w:val="FFFFFF" w:themeColor="background1"/>
                <w:sz w:val="20"/>
                <w:szCs w:val="20"/>
              </w:rPr>
            </w:pPr>
          </w:p>
          <w:p w:rsidR="004C03A5" w:rsidRPr="009A302B" w:rsidRDefault="004C03A5" w:rsidP="004C03A5">
            <w:pPr>
              <w:ind w:left="720"/>
              <w:rPr>
                <w:b/>
                <w:color w:val="FFFFFF" w:themeColor="background1"/>
                <w:sz w:val="20"/>
                <w:szCs w:val="20"/>
              </w:rPr>
            </w:pPr>
            <w:r w:rsidRPr="009A302B">
              <w:rPr>
                <w:b/>
                <w:color w:val="FFFFFF" w:themeColor="background1"/>
                <w:sz w:val="20"/>
                <w:szCs w:val="20"/>
              </w:rPr>
              <w:t>Data processing:</w:t>
            </w:r>
          </w:p>
          <w:p w:rsidR="004C03A5" w:rsidRPr="009A302B" w:rsidRDefault="004C03A5" w:rsidP="004C03A5">
            <w:pPr>
              <w:ind w:left="720"/>
              <w:rPr>
                <w:color w:val="FFFFFF" w:themeColor="background1"/>
                <w:sz w:val="20"/>
                <w:szCs w:val="20"/>
              </w:rPr>
            </w:pPr>
          </w:p>
          <w:p w:rsidR="004C03A5" w:rsidRPr="009A302B" w:rsidRDefault="009A302B" w:rsidP="004C03A5">
            <w:pPr>
              <w:rPr>
                <w:color w:val="FFFFFF" w:themeColor="background1"/>
                <w:sz w:val="20"/>
                <w:szCs w:val="20"/>
              </w:rPr>
            </w:pPr>
            <w:r w:rsidRPr="009A302B">
              <w:rPr>
                <w:color w:val="FFFFFF" w:themeColor="background1"/>
                <w:sz w:val="20"/>
                <w:szCs w:val="20"/>
              </w:rPr>
              <w:t>•</w:t>
            </w:r>
            <w:r w:rsidR="004C03A5" w:rsidRPr="009A302B">
              <w:rPr>
                <w:color w:val="FFFFFF" w:themeColor="background1"/>
                <w:sz w:val="20"/>
                <w:szCs w:val="20"/>
              </w:rPr>
              <w:t xml:space="preserve">Validation </w:t>
            </w:r>
          </w:p>
          <w:p w:rsidR="004C03A5" w:rsidRPr="009A302B" w:rsidRDefault="009A302B" w:rsidP="004C03A5">
            <w:pPr>
              <w:rPr>
                <w:color w:val="FFFFFF" w:themeColor="background1"/>
                <w:sz w:val="20"/>
                <w:szCs w:val="20"/>
              </w:rPr>
            </w:pPr>
            <w:r w:rsidRPr="009A302B">
              <w:rPr>
                <w:color w:val="FFFFFF" w:themeColor="background1"/>
                <w:sz w:val="20"/>
                <w:szCs w:val="20"/>
              </w:rPr>
              <w:t>•</w:t>
            </w:r>
            <w:r w:rsidR="004C03A5" w:rsidRPr="009A302B">
              <w:rPr>
                <w:color w:val="FFFFFF" w:themeColor="background1"/>
                <w:sz w:val="20"/>
                <w:szCs w:val="20"/>
              </w:rPr>
              <w:t xml:space="preserve">Sorting </w:t>
            </w:r>
          </w:p>
          <w:p w:rsidR="004C03A5" w:rsidRPr="009A302B" w:rsidRDefault="009A302B" w:rsidP="004C03A5">
            <w:pPr>
              <w:rPr>
                <w:color w:val="FFFFFF" w:themeColor="background1"/>
                <w:sz w:val="20"/>
                <w:szCs w:val="20"/>
              </w:rPr>
            </w:pPr>
            <w:r w:rsidRPr="009A302B">
              <w:rPr>
                <w:color w:val="FFFFFF" w:themeColor="background1"/>
                <w:sz w:val="20"/>
                <w:szCs w:val="20"/>
              </w:rPr>
              <w:t>•</w:t>
            </w:r>
            <w:r w:rsidR="004C03A5" w:rsidRPr="009A302B">
              <w:rPr>
                <w:color w:val="FFFFFF" w:themeColor="background1"/>
                <w:sz w:val="20"/>
                <w:szCs w:val="20"/>
              </w:rPr>
              <w:t xml:space="preserve">Summarization </w:t>
            </w:r>
          </w:p>
          <w:p w:rsidR="004C03A5" w:rsidRPr="009A302B" w:rsidRDefault="009A302B" w:rsidP="004C03A5">
            <w:pPr>
              <w:rPr>
                <w:color w:val="FFFFFF" w:themeColor="background1"/>
                <w:sz w:val="20"/>
                <w:szCs w:val="20"/>
              </w:rPr>
            </w:pPr>
            <w:r w:rsidRPr="009A302B">
              <w:rPr>
                <w:color w:val="FFFFFF" w:themeColor="background1"/>
                <w:sz w:val="20"/>
                <w:szCs w:val="20"/>
              </w:rPr>
              <w:t>•</w:t>
            </w:r>
            <w:r w:rsidR="004C03A5" w:rsidRPr="009A302B">
              <w:rPr>
                <w:color w:val="FFFFFF" w:themeColor="background1"/>
                <w:sz w:val="20"/>
                <w:szCs w:val="20"/>
              </w:rPr>
              <w:t>Aggregation</w:t>
            </w:r>
          </w:p>
          <w:p w:rsidR="004C03A5" w:rsidRPr="009A302B" w:rsidRDefault="009A302B" w:rsidP="004C03A5">
            <w:pPr>
              <w:rPr>
                <w:color w:val="FFFFFF" w:themeColor="background1"/>
                <w:sz w:val="20"/>
                <w:szCs w:val="20"/>
              </w:rPr>
            </w:pPr>
            <w:r w:rsidRPr="009A302B">
              <w:rPr>
                <w:color w:val="FFFFFF" w:themeColor="background1"/>
                <w:sz w:val="20"/>
                <w:szCs w:val="20"/>
              </w:rPr>
              <w:t>•</w:t>
            </w:r>
            <w:r w:rsidR="004C03A5" w:rsidRPr="009A302B">
              <w:rPr>
                <w:color w:val="FFFFFF" w:themeColor="background1"/>
                <w:sz w:val="20"/>
                <w:szCs w:val="20"/>
              </w:rPr>
              <w:t>Reporting</w:t>
            </w:r>
          </w:p>
          <w:p w:rsidR="004C03A5" w:rsidRPr="009A302B" w:rsidRDefault="009A302B" w:rsidP="004C03A5">
            <w:pPr>
              <w:rPr>
                <w:rFonts w:ascii="Arial" w:hAnsi="Arial" w:cs="Arial"/>
                <w:color w:val="FFFFFF" w:themeColor="background1"/>
                <w:sz w:val="20"/>
                <w:szCs w:val="20"/>
                <w:lang w:eastAsia="en-GB"/>
              </w:rPr>
            </w:pPr>
            <w:r w:rsidRPr="009A302B">
              <w:rPr>
                <w:color w:val="FFFFFF" w:themeColor="background1"/>
                <w:sz w:val="20"/>
                <w:szCs w:val="20"/>
              </w:rPr>
              <w:t>•</w:t>
            </w:r>
            <w:r w:rsidR="004C03A5" w:rsidRPr="009A302B">
              <w:rPr>
                <w:color w:val="FFFFFF" w:themeColor="background1"/>
                <w:sz w:val="20"/>
                <w:szCs w:val="20"/>
              </w:rPr>
              <w:t>Classification</w:t>
            </w:r>
          </w:p>
          <w:p w:rsidR="004C03A5" w:rsidRDefault="004C03A5" w:rsidP="004C03A5">
            <w:pPr>
              <w:rPr>
                <w:color w:val="FFFFFF" w:themeColor="background1"/>
                <w:sz w:val="20"/>
                <w:szCs w:val="20"/>
              </w:rPr>
            </w:pPr>
          </w:p>
          <w:p w:rsidR="004C03A5" w:rsidRDefault="004C03A5" w:rsidP="004C03A5">
            <w:pPr>
              <w:rPr>
                <w:color w:val="FFFFFF" w:themeColor="background1"/>
                <w:sz w:val="20"/>
                <w:szCs w:val="20"/>
              </w:rPr>
            </w:pPr>
          </w:p>
          <w:p w:rsidR="004C03A5" w:rsidRDefault="004C03A5" w:rsidP="004C03A5">
            <w:pPr>
              <w:rPr>
                <w:color w:val="FFFFFF" w:themeColor="background1"/>
                <w:sz w:val="20"/>
                <w:szCs w:val="20"/>
              </w:rPr>
            </w:pPr>
          </w:p>
          <w:p w:rsidR="004C03A5" w:rsidRDefault="004C03A5" w:rsidP="004C03A5">
            <w:pPr>
              <w:rPr>
                <w:color w:val="FFFFFF" w:themeColor="background1"/>
                <w:sz w:val="20"/>
                <w:szCs w:val="20"/>
              </w:rPr>
            </w:pPr>
          </w:p>
          <w:p w:rsidR="004C03A5" w:rsidRDefault="004C03A5" w:rsidP="004C03A5">
            <w:pPr>
              <w:rPr>
                <w:color w:val="FFFFFF" w:themeColor="background1"/>
                <w:sz w:val="20"/>
                <w:szCs w:val="20"/>
              </w:rPr>
            </w:pPr>
          </w:p>
          <w:p w:rsidR="004C03A5" w:rsidRDefault="004C03A5" w:rsidP="004C03A5">
            <w:pPr>
              <w:rPr>
                <w:color w:val="FFFFFF" w:themeColor="background1"/>
                <w:sz w:val="20"/>
                <w:szCs w:val="20"/>
              </w:rPr>
            </w:pPr>
          </w:p>
          <w:p w:rsidR="00981F0A" w:rsidRDefault="00981F0A" w:rsidP="004C03A5">
            <w:pPr>
              <w:pStyle w:val="Heading3"/>
              <w:rPr>
                <w:color w:val="FFFFFF" w:themeColor="background1"/>
                <w:lang w:val="bg-BG"/>
              </w:rPr>
            </w:pPr>
          </w:p>
          <w:p w:rsidR="004C03A5" w:rsidRPr="00C363E5" w:rsidRDefault="004C03A5" w:rsidP="004C03A5">
            <w:pPr>
              <w:pStyle w:val="Heading3"/>
              <w:rPr>
                <w:color w:val="FFFFFF" w:themeColor="background1"/>
                <w:lang w:val="bg-BG"/>
              </w:rPr>
            </w:pPr>
            <w:r w:rsidRPr="00C82C9D">
              <w:rPr>
                <w:color w:val="FFFFFF" w:themeColor="background1"/>
                <w:lang w:val="bg-BG"/>
              </w:rPr>
              <w:t>Profile</w:t>
            </w:r>
          </w:p>
          <w:p w:rsidR="00DF7355" w:rsidRPr="00981F0A" w:rsidRDefault="00981F0A" w:rsidP="004C03A5">
            <w:pPr>
              <w:rPr>
                <w:szCs w:val="18"/>
              </w:rPr>
            </w:pPr>
            <w:r w:rsidRPr="00981F0A">
              <w:rPr>
                <w:color w:val="FFFFFF" w:themeColor="background1"/>
                <w:szCs w:val="18"/>
              </w:rPr>
              <w:t xml:space="preserve">Since a little boy, I got an interest in engineering. While I was a kid a was always trying to build gadgets and play with logistic toys. While I was a teenager I got interested in computer games and then interest in how are these games work. So I got to learn how to install and build computers and then my passion begins. I started learning Telecommunication at A.S.Popov High School technikum, and things got more complicated. We start working with the circuit board, scheme, elements, and many more technical machines. Then I got my diplomas as ‘network engineer’ and ‘system engineer’ with a major in Cinema and Television, but I start thinking Okey I know about hardware, computers, network, telecommunication, analog, and digital systems, antennas, cables, circuit boards, scheme, and so on ... Now its time to complete my education with Software &amp; Architecture Development so I start learning program languages at Software University ‘Java, JavaScript, JavaEE, Spring, SOAP &amp; REST API, Maven, Tomcat, Maria DB, MySQL, Azure, Design Patterns / Functional Design, Algorithms / Architecture, Monolithic application, Microservices, JVM( Java virtual machine ), IETF ( Internet Engineering Task Force ), EA ( Enterprise Architecture ), J2EE patterns, POSA ( Pattern-Oriented Software Architecture ), XML, HTML &amp; CSS, JIRA software, WSDL ( Web Service Description Language ), Sequence &amp; Flow Diagrams. After I got my diploma and certificates from Software University I started an internship at Vivacom as an IT solution architect. This internship gave me an interesting path to learn about software Architecture: I read all about software Architecture form a book called ‘ patterns of enterprise application architecture by martin fowler ‘ and also from the work experience at the company which was: Building services, working with a lot of different branches of the company so I can finish my project and of course about my main work as a Solution Architect ( working with SOAP &amp; REST API, troubleshooting &amp; debugging, many languages used in software Architecture as XML, building FLOW &amp; SEQUENCE diagrams, and making a service). </w:t>
            </w:r>
            <w:r w:rsidR="00DF7355" w:rsidRPr="00981F0A">
              <w:rPr>
                <w:b/>
                <w:color w:val="FFFFFF" w:themeColor="background1"/>
                <w:szCs w:val="18"/>
              </w:rPr>
              <w:br/>
            </w:r>
          </w:p>
          <w:p w:rsidR="00651028" w:rsidRPr="00C82C9D" w:rsidRDefault="00651028" w:rsidP="004C03A5">
            <w:pPr>
              <w:pStyle w:val="ListParagraph"/>
              <w:rPr>
                <w:color w:val="FFFFFF" w:themeColor="background1"/>
              </w:rPr>
            </w:pPr>
          </w:p>
        </w:tc>
        <w:tc>
          <w:tcPr>
            <w:tcW w:w="283" w:type="dxa"/>
          </w:tcPr>
          <w:p w:rsidR="00651028" w:rsidRDefault="00651028" w:rsidP="004C03A5">
            <w:pPr>
              <w:tabs>
                <w:tab w:val="left" w:pos="990"/>
              </w:tabs>
            </w:pPr>
          </w:p>
        </w:tc>
        <w:tc>
          <w:tcPr>
            <w:tcW w:w="7214" w:type="dxa"/>
          </w:tcPr>
          <w:sdt>
            <w:sdtPr>
              <w:id w:val="1049110328"/>
              <w:placeholder>
                <w:docPart w:val="3700CB86D8004586ACE82B012B8F3B00"/>
              </w:placeholder>
              <w:temporary/>
              <w:showingPlcHdr/>
              <w15:appearance w15:val="hidden"/>
            </w:sdtPr>
            <w:sdtEndPr/>
            <w:sdtContent>
              <w:p w:rsidR="00651028" w:rsidRDefault="00651028" w:rsidP="004C03A5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:rsidR="00651028" w:rsidRDefault="00651028" w:rsidP="004C03A5">
            <w:pPr>
              <w:pStyle w:val="Date"/>
              <w:rPr>
                <w:sz w:val="16"/>
                <w:szCs w:val="16"/>
              </w:rPr>
            </w:pPr>
            <w:r>
              <w:rPr>
                <w:b/>
              </w:rPr>
              <w:t>T</w:t>
            </w:r>
            <w:r w:rsidRPr="007034BD">
              <w:rPr>
                <w:b/>
              </w:rPr>
              <w:t>elecommunication</w:t>
            </w:r>
            <w:r>
              <w:t xml:space="preserve"> - High school </w:t>
            </w:r>
            <w:r>
              <w:br/>
            </w:r>
            <w:r>
              <w:br/>
            </w:r>
            <w:r w:rsidRPr="00724FAF">
              <w:rPr>
                <w:b/>
              </w:rPr>
              <w:t>New Bulgarian University</w:t>
            </w:r>
            <w:r>
              <w:t xml:space="preserve"> – </w:t>
            </w:r>
            <w:r w:rsidRPr="00826032">
              <w:rPr>
                <w:szCs w:val="18"/>
              </w:rPr>
              <w:t xml:space="preserve">Bachelor / </w:t>
            </w:r>
            <w:r w:rsidRPr="00826032">
              <w:rPr>
                <w:szCs w:val="18"/>
              </w:rPr>
              <w:br/>
              <w:t>Specialty telecommunication with major Cinema and Television.</w:t>
            </w:r>
          </w:p>
          <w:p w:rsidR="001812FE" w:rsidRDefault="001812FE" w:rsidP="004C03A5"/>
          <w:p w:rsidR="00AD7AD9" w:rsidRDefault="001812FE" w:rsidP="004C03A5">
            <w:pPr>
              <w:rPr>
                <w:b/>
                <w:lang w:val="bg-BG"/>
              </w:rPr>
            </w:pPr>
            <w:r w:rsidRPr="001812FE">
              <w:rPr>
                <w:b/>
              </w:rPr>
              <w:t xml:space="preserve">Certificate </w:t>
            </w:r>
            <w:r>
              <w:rPr>
                <w:b/>
              </w:rPr>
              <w:t xml:space="preserve">– </w:t>
            </w:r>
            <w:r w:rsidR="00AD7AD9" w:rsidRPr="00AD7AD9">
              <w:t xml:space="preserve">SoftUni </w:t>
            </w:r>
            <w:r w:rsidRPr="00AD7AD9">
              <w:t xml:space="preserve">Java </w:t>
            </w:r>
            <w:r w:rsidR="00AD7AD9" w:rsidRPr="00AD7AD9">
              <w:t>OOP</w:t>
            </w:r>
            <w:r>
              <w:rPr>
                <w:b/>
              </w:rPr>
              <w:t xml:space="preserve"> </w:t>
            </w:r>
            <w:r w:rsidR="00C6008B">
              <w:rPr>
                <w:b/>
                <w:lang w:val="bg-BG"/>
              </w:rPr>
              <w:t xml:space="preserve">- </w:t>
            </w:r>
            <w:hyperlink r:id="rId13" w:history="1">
              <w:r w:rsidR="00C6008B" w:rsidRPr="0014474D">
                <w:rPr>
                  <w:rStyle w:val="Hyperlink"/>
                  <w:b/>
                  <w:lang w:val="bg-BG"/>
                </w:rPr>
                <w:t>https://drive.google.com/file/d/1ZxnpyKsv-T8fyjUgXx4KoW3TX93z-PVO/view?usp=sharing</w:t>
              </w:r>
            </w:hyperlink>
            <w:r w:rsidR="00C6008B">
              <w:rPr>
                <w:b/>
                <w:lang w:val="bg-BG"/>
              </w:rPr>
              <w:t xml:space="preserve"> </w:t>
            </w:r>
          </w:p>
          <w:p w:rsidR="00EA483C" w:rsidRPr="00C6008B" w:rsidRDefault="00EA483C" w:rsidP="004C03A5">
            <w:pPr>
              <w:rPr>
                <w:b/>
                <w:lang w:val="bg-BG"/>
              </w:rPr>
            </w:pPr>
          </w:p>
          <w:p w:rsidR="00AD7AD9" w:rsidRDefault="00AD7AD9" w:rsidP="004C03A5">
            <w:pPr>
              <w:rPr>
                <w:lang w:val="bg-BG"/>
              </w:rPr>
            </w:pPr>
            <w:r w:rsidRPr="001812FE">
              <w:rPr>
                <w:b/>
              </w:rPr>
              <w:t xml:space="preserve">Certificate </w:t>
            </w:r>
            <w:r>
              <w:rPr>
                <w:b/>
              </w:rPr>
              <w:t xml:space="preserve">– </w:t>
            </w:r>
            <w:r w:rsidRPr="00AD7AD9">
              <w:t xml:space="preserve">SoftUni Java </w:t>
            </w:r>
            <w:r w:rsidR="00074404">
              <w:t>Script</w:t>
            </w:r>
            <w:r w:rsidR="00C6008B">
              <w:rPr>
                <w:lang w:val="bg-BG"/>
              </w:rPr>
              <w:t xml:space="preserve"> - </w:t>
            </w:r>
            <w:hyperlink r:id="rId14" w:history="1">
              <w:r w:rsidR="00C6008B" w:rsidRPr="0014474D">
                <w:rPr>
                  <w:rStyle w:val="Hyperlink"/>
                  <w:lang w:val="bg-BG"/>
                </w:rPr>
                <w:t>https://drive.google.com/file/d/1O7DzUFGOM6XceFFw2YpfuuXmxckgY128/view?usp=sharing</w:t>
              </w:r>
            </w:hyperlink>
            <w:r w:rsidR="00C6008B">
              <w:rPr>
                <w:lang w:val="bg-BG"/>
              </w:rPr>
              <w:t xml:space="preserve"> </w:t>
            </w:r>
          </w:p>
          <w:p w:rsidR="00EA483C" w:rsidRPr="00C6008B" w:rsidRDefault="00EA483C" w:rsidP="004C03A5">
            <w:pPr>
              <w:rPr>
                <w:lang w:val="bg-BG"/>
              </w:rPr>
            </w:pPr>
          </w:p>
          <w:p w:rsidR="00817261" w:rsidRDefault="00C6008B" w:rsidP="004C03A5">
            <w:pPr>
              <w:rPr>
                <w:b/>
              </w:rPr>
            </w:pPr>
            <w:r w:rsidRPr="001812FE">
              <w:rPr>
                <w:b/>
              </w:rPr>
              <w:t xml:space="preserve">Certificate </w:t>
            </w:r>
            <w:r>
              <w:rPr>
                <w:b/>
              </w:rPr>
              <w:t xml:space="preserve">– </w:t>
            </w:r>
            <w:r>
              <w:t xml:space="preserve">Microsoft Azure - </w:t>
            </w:r>
            <w:hyperlink r:id="rId15" w:history="1">
              <w:r w:rsidRPr="0014474D">
                <w:rPr>
                  <w:rStyle w:val="Hyperlink"/>
                </w:rPr>
                <w:t>https://drive.google.com/file/d/1cZOFJOWluWFxJR9SBrDb-OCnT9r7neb7/view?usp=sharing</w:t>
              </w:r>
            </w:hyperlink>
            <w:r>
              <w:rPr>
                <w:lang w:val="bg-BG"/>
              </w:rPr>
              <w:t xml:space="preserve"> </w:t>
            </w:r>
            <w:r>
              <w:t xml:space="preserve"> </w:t>
            </w:r>
          </w:p>
          <w:p w:rsidR="001812FE" w:rsidRDefault="001812FE" w:rsidP="004C03A5">
            <w:pPr>
              <w:rPr>
                <w:b/>
              </w:rPr>
            </w:pPr>
          </w:p>
          <w:p w:rsidR="00E101FD" w:rsidRPr="00E101FD" w:rsidRDefault="00981F0A" w:rsidP="00E101FD">
            <w:pPr>
              <w:rPr>
                <w:b/>
                <w:lang w:val="en-GB"/>
              </w:rPr>
            </w:pPr>
            <w:r>
              <w:rPr>
                <w:sz w:val="20"/>
                <w:szCs w:val="20"/>
              </w:rPr>
              <w:t xml:space="preserve">• </w:t>
            </w:r>
            <w:r w:rsidRPr="00981F0A">
              <w:rPr>
                <w:b/>
                <w:sz w:val="20"/>
                <w:szCs w:val="20"/>
              </w:rPr>
              <w:t>H</w:t>
            </w:r>
            <w:r w:rsidRPr="00981F0A">
              <w:rPr>
                <w:b/>
              </w:rPr>
              <w:t xml:space="preserve">ardware, computers, network, telecommunication, analog, and digital systems, antennas, </w:t>
            </w:r>
            <w:r w:rsidR="00E101FD">
              <w:rPr>
                <w:b/>
              </w:rPr>
              <w:t>cables, circuit boards, scheme,</w:t>
            </w:r>
            <w:r w:rsidR="00E101FD">
              <w:rPr>
                <w:b/>
                <w:lang w:val="en-GB"/>
              </w:rPr>
              <w:t xml:space="preserve"> </w:t>
            </w:r>
            <w:hyperlink r:id="rId16" w:anchor="Transmitter" w:history="1">
              <w:r w:rsidR="00E101FD" w:rsidRPr="00E101FD">
                <w:rPr>
                  <w:b/>
                  <w:lang w:val="en-GB"/>
                </w:rPr>
                <w:t>Transmitter</w:t>
              </w:r>
            </w:hyperlink>
            <w:r w:rsidR="00E101FD" w:rsidRPr="00E101FD">
              <w:rPr>
                <w:b/>
                <w:lang w:val="en-GB"/>
              </w:rPr>
              <w:t xml:space="preserve"> / </w:t>
            </w:r>
            <w:hyperlink r:id="rId17" w:anchor="Receiver" w:history="1">
              <w:r w:rsidR="00E101FD" w:rsidRPr="00E101FD">
                <w:rPr>
                  <w:b/>
                  <w:lang w:val="en-GB"/>
                </w:rPr>
                <w:t>Receiver</w:t>
              </w:r>
            </w:hyperlink>
          </w:p>
          <w:p w:rsidR="00E101FD" w:rsidRPr="00E101FD" w:rsidRDefault="00114A53" w:rsidP="00E101FD">
            <w:pPr>
              <w:rPr>
                <w:b/>
                <w:lang w:val="en-GB"/>
              </w:rPr>
            </w:pPr>
            <w:hyperlink r:id="rId18" w:anchor="Wired_communication" w:history="1">
              <w:r w:rsidR="00E101FD" w:rsidRPr="00E101FD">
                <w:rPr>
                  <w:b/>
                  <w:lang w:val="en-GB"/>
                </w:rPr>
                <w:t>Wired /</w:t>
              </w:r>
            </w:hyperlink>
            <w:r w:rsidR="00E101FD" w:rsidRPr="00E101FD">
              <w:rPr>
                <w:b/>
                <w:lang w:val="en-GB"/>
              </w:rPr>
              <w:t xml:space="preserve"> </w:t>
            </w:r>
            <w:hyperlink r:id="rId19" w:anchor="Wireless_communication" w:history="1">
              <w:r w:rsidR="00E101FD" w:rsidRPr="00E101FD">
                <w:rPr>
                  <w:b/>
                  <w:lang w:val="en-GB"/>
                </w:rPr>
                <w:t>Wireless communication</w:t>
              </w:r>
            </w:hyperlink>
            <w:r w:rsidR="00E101FD">
              <w:rPr>
                <w:b/>
                <w:lang w:val="en-GB"/>
              </w:rPr>
              <w:t xml:space="preserve"> ,</w:t>
            </w:r>
            <w:hyperlink r:id="rId20" w:anchor="Telegraph_and_telephone" w:history="1">
              <w:r w:rsidR="00E101FD" w:rsidRPr="00E101FD">
                <w:rPr>
                  <w:b/>
                  <w:lang w:val="en-GB"/>
                </w:rPr>
                <w:t>Telegraph and telephone</w:t>
              </w:r>
            </w:hyperlink>
            <w:r w:rsidR="00E101FD" w:rsidRPr="00E101FD">
              <w:rPr>
                <w:b/>
                <w:lang w:val="en-GB"/>
              </w:rPr>
              <w:t xml:space="preserve"> </w:t>
            </w:r>
            <w:hyperlink r:id="rId21" w:anchor="Radio_and_television" w:history="1">
              <w:r w:rsidR="00E101FD">
                <w:rPr>
                  <w:b/>
                  <w:lang w:val="en-GB"/>
                </w:rPr>
                <w:t xml:space="preserve">, </w:t>
              </w:r>
              <w:r w:rsidR="00E101FD" w:rsidRPr="00E101FD">
                <w:rPr>
                  <w:b/>
                  <w:lang w:val="en-GB"/>
                </w:rPr>
                <w:t>Radio and television</w:t>
              </w:r>
            </w:hyperlink>
            <w:hyperlink r:id="rId22" w:anchor="Satellite" w:history="1">
              <w:r w:rsidR="00E101FD">
                <w:rPr>
                  <w:b/>
                  <w:lang w:val="en-GB"/>
                </w:rPr>
                <w:t xml:space="preserve"> ,</w:t>
              </w:r>
              <w:r w:rsidR="00E101FD" w:rsidRPr="00E101FD">
                <w:rPr>
                  <w:b/>
                  <w:lang w:val="en-GB"/>
                </w:rPr>
                <w:t>Satellite</w:t>
              </w:r>
            </w:hyperlink>
            <w:r w:rsidR="00E101FD">
              <w:rPr>
                <w:b/>
                <w:lang w:val="en-GB"/>
              </w:rPr>
              <w:t xml:space="preserve"> ,</w:t>
            </w:r>
            <w:hyperlink r:id="rId23" w:anchor="Computer_networks_and_the_Internet" w:history="1">
              <w:r w:rsidR="00E101FD" w:rsidRPr="00E101FD">
                <w:rPr>
                  <w:b/>
                  <w:lang w:val="en-GB"/>
                </w:rPr>
                <w:t>Computer networks and the Internet</w:t>
              </w:r>
            </w:hyperlink>
            <w:r w:rsidR="00E101FD">
              <w:rPr>
                <w:b/>
                <w:lang w:val="en-GB"/>
              </w:rPr>
              <w:t xml:space="preserve"> ,</w:t>
            </w:r>
            <w:hyperlink r:id="rId24" w:anchor="Optical_fiber" w:history="1">
              <w:r w:rsidR="00E101FD" w:rsidRPr="00E101FD">
                <w:rPr>
                  <w:b/>
                  <w:lang w:val="en-GB"/>
                </w:rPr>
                <w:t>Optical fiber</w:t>
              </w:r>
            </w:hyperlink>
          </w:p>
          <w:p w:rsidR="00981F0A" w:rsidRDefault="00981F0A" w:rsidP="004C03A5">
            <w:pPr>
              <w:rPr>
                <w:b/>
              </w:rPr>
            </w:pPr>
            <w:r w:rsidRPr="00981F0A">
              <w:rPr>
                <w:b/>
              </w:rPr>
              <w:t xml:space="preserve">and so on ... </w:t>
            </w:r>
          </w:p>
          <w:p w:rsidR="00981F0A" w:rsidRDefault="00981F0A" w:rsidP="004C03A5">
            <w:pPr>
              <w:rPr>
                <w:b/>
              </w:rPr>
            </w:pPr>
          </w:p>
          <w:p w:rsidR="00981F0A" w:rsidRPr="00161928" w:rsidRDefault="00981F0A" w:rsidP="004C03A5">
            <w:pPr>
              <w:rPr>
                <w:b/>
              </w:rPr>
            </w:pPr>
            <w:r>
              <w:rPr>
                <w:sz w:val="20"/>
                <w:szCs w:val="20"/>
              </w:rPr>
              <w:t xml:space="preserve">• </w:t>
            </w:r>
            <w:r w:rsidRPr="00981F0A">
              <w:rPr>
                <w:b/>
              </w:rPr>
              <w:t xml:space="preserve">Software &amp; </w:t>
            </w:r>
            <w:r>
              <w:rPr>
                <w:b/>
              </w:rPr>
              <w:t xml:space="preserve"> </w:t>
            </w:r>
            <w:r w:rsidRPr="00981F0A">
              <w:rPr>
                <w:b/>
              </w:rPr>
              <w:t>Java, JavaScript, JavaEE, Spring, SOAP &amp; REST API, Maven, Tomcat, Maria DB, MySQL, Azure, Design Patterns / Functional Design, Algorithms / Architecture, Monolithic application, Microservices, JVM( Java virtual machine ), IETF ( Internet Engineering Task Force ), EA ( Enterprise Architecture ), J2EE patterns, POSA ( Pattern-Oriented Software Architecture ), XML, HTML &amp; CSS, JIRA software, WSDL ( Web Service Description Language ), Sequence &amp; Flow Diagrams.</w:t>
            </w:r>
          </w:p>
          <w:sdt>
            <w:sdtPr>
              <w:id w:val="1001553383"/>
              <w:placeholder>
                <w:docPart w:val="6070D75DE0714DEEB559B37745827030"/>
              </w:placeholder>
              <w:temporary/>
              <w:showingPlcHdr/>
              <w15:appearance w15:val="hidden"/>
            </w:sdtPr>
            <w:sdtEndPr/>
            <w:sdtContent>
              <w:p w:rsidR="00651028" w:rsidRDefault="00651028" w:rsidP="004C03A5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:rsidR="001A6DCF" w:rsidRDefault="001A6DCF" w:rsidP="004C03A5">
            <w:pPr>
              <w:rPr>
                <w:szCs w:val="18"/>
              </w:rPr>
            </w:pPr>
            <w:r>
              <w:rPr>
                <w:b/>
                <w:sz w:val="20"/>
                <w:szCs w:val="20"/>
              </w:rPr>
              <w:t xml:space="preserve">Vivacom </w:t>
            </w:r>
            <w:r>
              <w:rPr>
                <w:szCs w:val="18"/>
              </w:rPr>
              <w:t xml:space="preserve">- </w:t>
            </w:r>
            <w:r w:rsidRPr="000F2A4D">
              <w:rPr>
                <w:szCs w:val="18"/>
              </w:rPr>
              <w:t>Teleco</w:t>
            </w:r>
            <w:r>
              <w:rPr>
                <w:szCs w:val="18"/>
              </w:rPr>
              <w:t>m company</w:t>
            </w:r>
            <w:r>
              <w:rPr>
                <w:szCs w:val="18"/>
                <w:lang w:val="bg-BG"/>
              </w:rPr>
              <w:t xml:space="preserve"> – </w:t>
            </w:r>
            <w:r>
              <w:rPr>
                <w:szCs w:val="18"/>
              </w:rPr>
              <w:t>IT A</w:t>
            </w:r>
            <w:r w:rsidRPr="001A6DCF">
              <w:rPr>
                <w:szCs w:val="18"/>
              </w:rPr>
              <w:t xml:space="preserve">rchitecture </w:t>
            </w:r>
            <w:r>
              <w:rPr>
                <w:szCs w:val="18"/>
              </w:rPr>
              <w:t>– Solution Dev. / IT Architect</w:t>
            </w:r>
            <w:r>
              <w:rPr>
                <w:szCs w:val="18"/>
              </w:rPr>
              <w:br/>
              <w:t>3</w:t>
            </w:r>
            <w:r w:rsidR="00D403C9">
              <w:rPr>
                <w:szCs w:val="18"/>
              </w:rPr>
              <w:t xml:space="preserve"> months intern  01.07.2020 - </w:t>
            </w:r>
            <w:r>
              <w:rPr>
                <w:szCs w:val="18"/>
              </w:rPr>
              <w:t>01.10.2020</w:t>
            </w:r>
          </w:p>
          <w:p w:rsidR="00FD6259" w:rsidRDefault="00114A53" w:rsidP="004C03A5">
            <w:pPr>
              <w:rPr>
                <w:szCs w:val="18"/>
              </w:rPr>
            </w:pPr>
            <w:hyperlink r:id="rId25" w:history="1">
              <w:r w:rsidR="00FD6259" w:rsidRPr="00FD6259">
                <w:rPr>
                  <w:rStyle w:val="Hyperlink"/>
                  <w:color w:val="548AB7" w:themeColor="accent1" w:themeShade="BF"/>
                  <w:szCs w:val="18"/>
                </w:rPr>
                <w:t>https://www.vivacom.bg/bg</w:t>
              </w:r>
            </w:hyperlink>
            <w:r w:rsidR="00FD6259">
              <w:rPr>
                <w:szCs w:val="18"/>
              </w:rPr>
              <w:t xml:space="preserve"> </w:t>
            </w:r>
          </w:p>
          <w:p w:rsidR="001A6DCF" w:rsidRDefault="001A6DCF" w:rsidP="004C03A5">
            <w:pPr>
              <w:rPr>
                <w:szCs w:val="18"/>
              </w:rPr>
            </w:pPr>
          </w:p>
          <w:p w:rsidR="001A6DCF" w:rsidRDefault="001A6DCF" w:rsidP="004C03A5">
            <w:pPr>
              <w:rPr>
                <w:lang w:val="en-GB"/>
              </w:rPr>
            </w:pPr>
            <w:r w:rsidRPr="00A41ABA">
              <w:rPr>
                <w:lang w:val="en-GB"/>
              </w:rPr>
              <w:t>Achievements and responsibilities:</w:t>
            </w:r>
          </w:p>
          <w:p w:rsidR="001A6DCF" w:rsidRDefault="001A6DCF" w:rsidP="004C03A5">
            <w:pPr>
              <w:rPr>
                <w:lang w:val="en-GB"/>
              </w:rPr>
            </w:pPr>
          </w:p>
          <w:p w:rsidR="001A6DCF" w:rsidRPr="00DD4375" w:rsidRDefault="001A6DCF" w:rsidP="004C03A5">
            <w:pPr>
              <w:rPr>
                <w:szCs w:val="18"/>
                <w:lang w:val="en-GB"/>
              </w:rPr>
            </w:pPr>
            <w:r>
              <w:rPr>
                <w:sz w:val="20"/>
                <w:szCs w:val="20"/>
              </w:rPr>
              <w:t>•</w:t>
            </w:r>
            <w:r w:rsidRPr="00DD4375">
              <w:rPr>
                <w:szCs w:val="18"/>
                <w:lang w:val="en-GB"/>
              </w:rPr>
              <w:t>Assist in new product development</w:t>
            </w:r>
          </w:p>
          <w:p w:rsidR="001A6DCF" w:rsidRPr="00DD4375" w:rsidRDefault="001A6DCF" w:rsidP="004C03A5">
            <w:pPr>
              <w:rPr>
                <w:szCs w:val="18"/>
                <w:lang w:val="en-GB"/>
              </w:rPr>
            </w:pPr>
            <w:r w:rsidRPr="00DD4375">
              <w:rPr>
                <w:szCs w:val="18"/>
              </w:rPr>
              <w:t>•</w:t>
            </w:r>
            <w:r w:rsidRPr="00DD4375">
              <w:rPr>
                <w:szCs w:val="18"/>
                <w:lang w:val="en-GB"/>
              </w:rPr>
              <w:t>Working with development team reviewing design, coding, testing and documenting software programs for systems of the moderate to high complexity and helping in peer code reviews</w:t>
            </w:r>
          </w:p>
          <w:p w:rsidR="001A6DCF" w:rsidRPr="00DD4375" w:rsidRDefault="001A6DCF" w:rsidP="004C03A5">
            <w:pPr>
              <w:rPr>
                <w:szCs w:val="18"/>
                <w:lang w:val="en-GB"/>
              </w:rPr>
            </w:pPr>
            <w:r w:rsidRPr="00DD4375">
              <w:rPr>
                <w:szCs w:val="18"/>
              </w:rPr>
              <w:t>•</w:t>
            </w:r>
            <w:r w:rsidRPr="00DD4375">
              <w:rPr>
                <w:szCs w:val="18"/>
                <w:lang w:val="en-GB"/>
              </w:rPr>
              <w:t xml:space="preserve">Work closely with Engineering, Product, and Partner Account </w:t>
            </w:r>
            <w:r w:rsidRPr="00DD4375">
              <w:rPr>
                <w:szCs w:val="18"/>
              </w:rPr>
              <w:t>•</w:t>
            </w:r>
            <w:r w:rsidRPr="00DD4375">
              <w:rPr>
                <w:szCs w:val="18"/>
                <w:lang w:val="en-GB"/>
              </w:rPr>
              <w:t>Management teams to ensure smooth prospect-to-customer transitions and long-term customer success</w:t>
            </w:r>
          </w:p>
          <w:p w:rsidR="001A6DCF" w:rsidRPr="00DD4375" w:rsidRDefault="001A6DCF" w:rsidP="004C03A5">
            <w:pPr>
              <w:rPr>
                <w:szCs w:val="18"/>
                <w:lang w:val="en-GB"/>
              </w:rPr>
            </w:pPr>
            <w:r w:rsidRPr="00DD4375">
              <w:rPr>
                <w:szCs w:val="18"/>
              </w:rPr>
              <w:t>•</w:t>
            </w:r>
            <w:r w:rsidRPr="00DD4375">
              <w:rPr>
                <w:szCs w:val="18"/>
                <w:lang w:val="en-GB"/>
              </w:rPr>
              <w:t>Troubleshooting and debugging critical problems and resolving complex technical issues that may arise. Participates in client/ external interactions on technical matters</w:t>
            </w:r>
          </w:p>
          <w:p w:rsidR="001A6DCF" w:rsidRPr="00DD4375" w:rsidRDefault="001A6DCF" w:rsidP="004C03A5">
            <w:pPr>
              <w:rPr>
                <w:szCs w:val="18"/>
                <w:lang w:val="en-GB"/>
              </w:rPr>
            </w:pPr>
            <w:r w:rsidRPr="00DD4375">
              <w:rPr>
                <w:szCs w:val="18"/>
              </w:rPr>
              <w:t>•</w:t>
            </w:r>
            <w:r w:rsidRPr="00DD4375">
              <w:rPr>
                <w:szCs w:val="18"/>
                <w:lang w:val="en-GB"/>
              </w:rPr>
              <w:t>Know every detail of Dropbox for Business (including our third-party integrations), and understand how technical solutions are managed and secured</w:t>
            </w:r>
          </w:p>
          <w:p w:rsidR="00FB6659" w:rsidRDefault="00651028" w:rsidP="004C03A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br/>
            </w:r>
          </w:p>
          <w:p w:rsidR="00FB6659" w:rsidRDefault="00FB6659" w:rsidP="004C03A5">
            <w:pPr>
              <w:rPr>
                <w:b/>
                <w:sz w:val="20"/>
                <w:szCs w:val="20"/>
              </w:rPr>
            </w:pPr>
          </w:p>
          <w:p w:rsidR="00651028" w:rsidRPr="00724FAF" w:rsidRDefault="00651028" w:rsidP="004C03A5">
            <w:pPr>
              <w:rPr>
                <w:sz w:val="20"/>
                <w:szCs w:val="20"/>
              </w:rPr>
            </w:pPr>
            <w:r w:rsidRPr="00724FAF">
              <w:rPr>
                <w:b/>
                <w:sz w:val="20"/>
                <w:szCs w:val="20"/>
              </w:rPr>
              <w:lastRenderedPageBreak/>
              <w:t>A1</w:t>
            </w:r>
            <w:r>
              <w:rPr>
                <w:sz w:val="20"/>
                <w:szCs w:val="20"/>
              </w:rPr>
              <w:t xml:space="preserve"> </w:t>
            </w:r>
            <w:r w:rsidRPr="000F2A4D">
              <w:rPr>
                <w:szCs w:val="18"/>
              </w:rPr>
              <w:t>- Teleco</w:t>
            </w:r>
            <w:r w:rsidR="00FC6982">
              <w:rPr>
                <w:szCs w:val="18"/>
              </w:rPr>
              <w:t>m company -  Call center - 3 mon</w:t>
            </w:r>
            <w:r w:rsidRPr="000F2A4D">
              <w:rPr>
                <w:szCs w:val="18"/>
              </w:rPr>
              <w:t>ths experience</w:t>
            </w:r>
          </w:p>
          <w:p w:rsidR="00651028" w:rsidRPr="00724FAF" w:rsidRDefault="00114A53" w:rsidP="004C03A5">
            <w:pPr>
              <w:rPr>
                <w:sz w:val="20"/>
                <w:szCs w:val="20"/>
              </w:rPr>
            </w:pPr>
            <w:hyperlink r:id="rId26" w:history="1">
              <w:r w:rsidR="00651028" w:rsidRPr="000F2A4D">
                <w:rPr>
                  <w:rStyle w:val="Hyperlink"/>
                  <w:color w:val="548AB7" w:themeColor="accent1" w:themeShade="BF"/>
                  <w:szCs w:val="18"/>
                </w:rPr>
                <w:t>https://www.a1.bg/bg</w:t>
              </w:r>
            </w:hyperlink>
            <w:r w:rsidR="00FD6259">
              <w:rPr>
                <w:rStyle w:val="Hyperlink"/>
                <w:color w:val="548AB7" w:themeColor="accent1" w:themeShade="BF"/>
                <w:szCs w:val="18"/>
              </w:rPr>
              <w:t xml:space="preserve"> </w:t>
            </w:r>
            <w:r w:rsidR="00651028">
              <w:rPr>
                <w:sz w:val="20"/>
                <w:szCs w:val="20"/>
              </w:rPr>
              <w:br/>
            </w:r>
            <w:r w:rsidR="00651028">
              <w:rPr>
                <w:sz w:val="20"/>
                <w:szCs w:val="20"/>
              </w:rPr>
              <w:br/>
            </w:r>
            <w:r w:rsidR="00651028" w:rsidRPr="00A41ABA">
              <w:rPr>
                <w:lang w:val="en-GB"/>
              </w:rPr>
              <w:t>Achievements and responsibilities:</w:t>
            </w:r>
          </w:p>
          <w:p w:rsidR="00651028" w:rsidRPr="00DD4375" w:rsidRDefault="00651028" w:rsidP="004C03A5">
            <w:pPr>
              <w:rPr>
                <w:szCs w:val="18"/>
              </w:rPr>
            </w:pPr>
            <w:r>
              <w:rPr>
                <w:sz w:val="20"/>
                <w:szCs w:val="20"/>
              </w:rPr>
              <w:br/>
              <w:t>•</w:t>
            </w:r>
            <w:r w:rsidRPr="00DD4375">
              <w:rPr>
                <w:szCs w:val="18"/>
              </w:rPr>
              <w:t>Managing large amounts of inbound and outbound calls in a timely manner.</w:t>
            </w:r>
          </w:p>
          <w:p w:rsidR="00651028" w:rsidRPr="00DD4375" w:rsidRDefault="00651028" w:rsidP="004C03A5">
            <w:pPr>
              <w:rPr>
                <w:szCs w:val="18"/>
              </w:rPr>
            </w:pPr>
            <w:r w:rsidRPr="00DD4375">
              <w:rPr>
                <w:szCs w:val="18"/>
              </w:rPr>
              <w:t>• Following call center “scripts” when handling different topics.</w:t>
            </w:r>
          </w:p>
          <w:p w:rsidR="00651028" w:rsidRPr="00DD4375" w:rsidRDefault="00651028" w:rsidP="004C03A5">
            <w:pPr>
              <w:rPr>
                <w:szCs w:val="18"/>
              </w:rPr>
            </w:pPr>
            <w:r w:rsidRPr="00DD4375">
              <w:rPr>
                <w:szCs w:val="18"/>
              </w:rPr>
              <w:t>• Ident</w:t>
            </w:r>
            <w:r w:rsidR="00FC6982" w:rsidRPr="00DD4375">
              <w:rPr>
                <w:szCs w:val="18"/>
              </w:rPr>
              <w:t>ifying customers’ needs, clarifying</w:t>
            </w:r>
            <w:r w:rsidRPr="00DD4375">
              <w:rPr>
                <w:szCs w:val="18"/>
              </w:rPr>
              <w:t xml:space="preserve"> information, research every issue and providing solutions.</w:t>
            </w:r>
          </w:p>
          <w:p w:rsidR="00651028" w:rsidRPr="00DD4375" w:rsidRDefault="00651028" w:rsidP="004C03A5">
            <w:pPr>
              <w:rPr>
                <w:szCs w:val="18"/>
              </w:rPr>
            </w:pPr>
            <w:r w:rsidRPr="00DD4375">
              <w:rPr>
                <w:szCs w:val="18"/>
              </w:rPr>
              <w:t>• Salesman experience.</w:t>
            </w:r>
          </w:p>
          <w:p w:rsidR="00651028" w:rsidRDefault="00651028" w:rsidP="004C03A5">
            <w:r>
              <w:rPr>
                <w:b/>
              </w:rPr>
              <w:br/>
            </w:r>
            <w:r>
              <w:rPr>
                <w:b/>
              </w:rPr>
              <w:br/>
            </w:r>
            <w:r w:rsidRPr="00724FAF">
              <w:rPr>
                <w:b/>
                <w:sz w:val="20"/>
                <w:szCs w:val="20"/>
              </w:rPr>
              <w:t>My mall</w:t>
            </w:r>
            <w:r>
              <w:t xml:space="preserve"> - online web sales - 1 month experience </w:t>
            </w:r>
            <w:r w:rsidR="00B43891">
              <w:br/>
            </w:r>
            <w:hyperlink r:id="rId27" w:history="1">
              <w:r w:rsidRPr="00A41ABA">
                <w:rPr>
                  <w:rStyle w:val="Hyperlink"/>
                  <w:color w:val="548AB7" w:themeColor="accent1" w:themeShade="BF"/>
                </w:rPr>
                <w:t>https://sports.mymall.bg</w:t>
              </w:r>
            </w:hyperlink>
            <w:r w:rsidRPr="00A41ABA">
              <w:rPr>
                <w:color w:val="548AB7" w:themeColor="accent1" w:themeShade="BF"/>
              </w:rPr>
              <w:t xml:space="preserve"> </w:t>
            </w:r>
            <w:r>
              <w:br/>
            </w:r>
            <w:r>
              <w:br/>
              <w:t xml:space="preserve">Achievements and responsibilities: </w:t>
            </w:r>
          </w:p>
          <w:p w:rsidR="00651028" w:rsidRDefault="00651028" w:rsidP="004C03A5">
            <w:r>
              <w:br/>
              <w:t>•Maintaining and organizing the company filing system.</w:t>
            </w:r>
          </w:p>
          <w:p w:rsidR="00651028" w:rsidRDefault="00651028" w:rsidP="004C03A5">
            <w:r>
              <w:t>•Answering incoming calls.</w:t>
            </w:r>
          </w:p>
          <w:p w:rsidR="00651028" w:rsidRDefault="00651028" w:rsidP="004C03A5">
            <w:r>
              <w:t>•Typing all necessary documents and correspondence.</w:t>
            </w:r>
          </w:p>
          <w:p w:rsidR="00651028" w:rsidRDefault="00651028" w:rsidP="004C03A5">
            <w:r>
              <w:t>•Printing any supplementary notes as required.</w:t>
            </w:r>
          </w:p>
          <w:p w:rsidR="00817261" w:rsidRDefault="00651028" w:rsidP="00817261">
            <w:pPr>
              <w:rPr>
                <w:lang w:val="en-GB"/>
              </w:rPr>
            </w:pPr>
            <w:r>
              <w:t>•R</w:t>
            </w:r>
            <w:r w:rsidR="00817261">
              <w:t>unning professional errands.</w:t>
            </w:r>
            <w:r w:rsidR="00817261">
              <w:br/>
            </w:r>
          </w:p>
          <w:p w:rsidR="00651028" w:rsidRPr="00441D71" w:rsidRDefault="00651028" w:rsidP="004C03A5">
            <w:pPr>
              <w:rPr>
                <w:lang w:val="en-GB"/>
              </w:rPr>
            </w:pPr>
            <w:r>
              <w:rPr>
                <w:lang w:val="en-GB"/>
              </w:rPr>
              <w:br/>
            </w:r>
            <w:r w:rsidRPr="00441D71">
              <w:rPr>
                <w:b/>
                <w:sz w:val="20"/>
                <w:szCs w:val="20"/>
                <w:lang w:val="en-GB"/>
              </w:rPr>
              <w:t>Pizza restaurant K-bar</w:t>
            </w:r>
            <w:r>
              <w:rPr>
                <w:lang w:val="en-GB"/>
              </w:rPr>
              <w:t xml:space="preserve"> –</w:t>
            </w:r>
            <w:r w:rsidR="00B43891">
              <w:rPr>
                <w:lang w:val="en-GB"/>
              </w:rPr>
              <w:t xml:space="preserve"> </w:t>
            </w:r>
            <w:r w:rsidR="00817261">
              <w:rPr>
                <w:lang w:val="en-GB"/>
              </w:rPr>
              <w:t xml:space="preserve">MANAGER - </w:t>
            </w:r>
            <w:r w:rsidRPr="00441D71">
              <w:rPr>
                <w:lang w:val="en-GB"/>
              </w:rPr>
              <w:t xml:space="preserve">4 </w:t>
            </w:r>
            <w:r w:rsidR="00FC328C" w:rsidRPr="00FC328C">
              <w:rPr>
                <w:lang w:val="en-GB"/>
              </w:rPr>
              <w:t>months</w:t>
            </w:r>
            <w:r w:rsidRPr="00441D71">
              <w:rPr>
                <w:lang w:val="en-GB"/>
              </w:rPr>
              <w:t xml:space="preserve"> experience</w:t>
            </w:r>
          </w:p>
          <w:p w:rsidR="00651028" w:rsidRPr="00441D71" w:rsidRDefault="00114A53" w:rsidP="004C03A5">
            <w:pPr>
              <w:rPr>
                <w:color w:val="548AB7" w:themeColor="accent1" w:themeShade="BF"/>
                <w:lang w:val="en-GB"/>
              </w:rPr>
            </w:pPr>
            <w:hyperlink r:id="rId28" w:history="1">
              <w:r w:rsidR="00651028" w:rsidRPr="00441D71">
                <w:rPr>
                  <w:rStyle w:val="Hyperlink"/>
                  <w:color w:val="548AB7" w:themeColor="accent1" w:themeShade="BF"/>
                  <w:lang w:val="en-GB"/>
                </w:rPr>
                <w:t>http://www.kbarmontana.com</w:t>
              </w:r>
            </w:hyperlink>
            <w:r w:rsidR="00651028" w:rsidRPr="00441D71">
              <w:rPr>
                <w:color w:val="548AB7" w:themeColor="accent1" w:themeShade="BF"/>
                <w:lang w:val="en-GB"/>
              </w:rPr>
              <w:t xml:space="preserve"> </w:t>
            </w:r>
          </w:p>
          <w:p w:rsidR="00651028" w:rsidRPr="00441D71" w:rsidRDefault="00C807E4" w:rsidP="004C03A5">
            <w:pPr>
              <w:rPr>
                <w:lang w:val="en-GB"/>
              </w:rPr>
            </w:pPr>
            <w:r>
              <w:rPr>
                <w:lang w:val="en-GB"/>
              </w:rPr>
              <w:br/>
            </w:r>
            <w:r w:rsidR="00B43891" w:rsidRPr="00A41ABA">
              <w:rPr>
                <w:lang w:val="en-GB"/>
              </w:rPr>
              <w:t xml:space="preserve"> Achievements and responsibilities:</w:t>
            </w:r>
            <w:r>
              <w:rPr>
                <w:lang w:val="en-GB"/>
              </w:rPr>
              <w:br/>
            </w:r>
          </w:p>
          <w:p w:rsidR="00651028" w:rsidRPr="00441D71" w:rsidRDefault="00651028" w:rsidP="004C03A5">
            <w:pPr>
              <w:rPr>
                <w:lang w:val="en-GB"/>
              </w:rPr>
            </w:pPr>
            <w:r>
              <w:rPr>
                <w:lang w:val="en-GB"/>
              </w:rPr>
              <w:t>•</w:t>
            </w:r>
            <w:r w:rsidR="00C807E4">
              <w:rPr>
                <w:lang w:val="en-GB"/>
              </w:rPr>
              <w:t>Developing and executing</w:t>
            </w:r>
            <w:r w:rsidRPr="00441D71">
              <w:rPr>
                <w:lang w:val="en-GB"/>
              </w:rPr>
              <w:t xml:space="preserve"> weekly menu specials</w:t>
            </w:r>
            <w:r w:rsidR="00C807E4">
              <w:rPr>
                <w:lang w:val="en-GB"/>
              </w:rPr>
              <w:t>.</w:t>
            </w:r>
          </w:p>
          <w:p w:rsidR="00651028" w:rsidRPr="00441D71" w:rsidRDefault="00651028" w:rsidP="004C03A5">
            <w:pPr>
              <w:rPr>
                <w:lang w:val="en-GB"/>
              </w:rPr>
            </w:pPr>
            <w:r>
              <w:rPr>
                <w:lang w:val="en-GB"/>
              </w:rPr>
              <w:t>•</w:t>
            </w:r>
            <w:r w:rsidR="00C807E4">
              <w:rPr>
                <w:lang w:val="en-GB"/>
              </w:rPr>
              <w:t>Completing</w:t>
            </w:r>
            <w:r w:rsidRPr="00441D71">
              <w:rPr>
                <w:lang w:val="en-GB"/>
              </w:rPr>
              <w:t xml:space="preserve"> pizza orders made by the customers.</w:t>
            </w:r>
          </w:p>
          <w:p w:rsidR="00651028" w:rsidRPr="00441D71" w:rsidRDefault="00651028" w:rsidP="004C03A5">
            <w:pPr>
              <w:rPr>
                <w:lang w:val="en-GB"/>
              </w:rPr>
            </w:pPr>
            <w:r>
              <w:rPr>
                <w:lang w:val="en-GB"/>
              </w:rPr>
              <w:t>•</w:t>
            </w:r>
            <w:r w:rsidR="00C807E4">
              <w:rPr>
                <w:lang w:val="en-GB"/>
              </w:rPr>
              <w:t>Carrying out cleaning task.</w:t>
            </w:r>
            <w:r w:rsidRPr="00441D71">
              <w:rPr>
                <w:lang w:val="en-GB"/>
              </w:rPr>
              <w:t xml:space="preserve"> </w:t>
            </w:r>
          </w:p>
          <w:p w:rsidR="004B124B" w:rsidRPr="00FF6B45" w:rsidRDefault="00651028" w:rsidP="00FF6B45">
            <w:pPr>
              <w:rPr>
                <w:lang w:val="en-GB"/>
              </w:rPr>
            </w:pPr>
            <w:r>
              <w:rPr>
                <w:lang w:val="en-GB"/>
              </w:rPr>
              <w:t>•</w:t>
            </w:r>
            <w:r w:rsidR="00C807E4">
              <w:rPr>
                <w:lang w:val="en-GB"/>
              </w:rPr>
              <w:t>Team work</w:t>
            </w:r>
            <w:r w:rsidR="00C807E4">
              <w:rPr>
                <w:lang w:val="en-GB"/>
              </w:rPr>
              <w:br/>
            </w:r>
          </w:p>
        </w:tc>
      </w:tr>
    </w:tbl>
    <w:p w:rsidR="004C03A5" w:rsidRPr="004C03A5" w:rsidRDefault="009A302B" w:rsidP="004C03A5">
      <w:r>
        <w:rPr>
          <w:noProof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32CBBBA8" wp14:editId="4CEADDAB">
                <wp:simplePos x="0" y="0"/>
                <wp:positionH relativeFrom="page">
                  <wp:posOffset>38100</wp:posOffset>
                </wp:positionH>
                <wp:positionV relativeFrom="page">
                  <wp:posOffset>-104775</wp:posOffset>
                </wp:positionV>
                <wp:extent cx="2790190" cy="10801350"/>
                <wp:effectExtent l="38100" t="38100" r="29210" b="381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190" cy="108013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7620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F2F8BF" id="Rectangle 2" o:spid="_x0000_s1026" style="position:absolute;margin-left:3pt;margin-top:-8.25pt;width:219.7pt;height:850.5pt;z-index:-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" fillcolor="#272727 [2749]" strokecolor="#345c7d [1604]" strokeweight="6pt">
                <w10:wrap anchorx="page" anchory="page"/>
              </v:rect>
            </w:pict>
          </mc:Fallback>
        </mc:AlternateContent>
      </w:r>
      <w:r w:rsidR="004C03A5">
        <w:rPr>
          <w:szCs w:val="18"/>
        </w:rPr>
        <w:t>i</w:t>
      </w:r>
    </w:p>
    <w:sectPr w:rsidR="004C03A5" w:rsidRPr="004C03A5" w:rsidSect="004C03A5">
      <w:pgSz w:w="12240" w:h="15840" w:code="1"/>
      <w:pgMar w:top="284" w:right="680" w:bottom="567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4A53" w:rsidRDefault="00114A53" w:rsidP="000C45FF">
      <w:r>
        <w:separator/>
      </w:r>
    </w:p>
  </w:endnote>
  <w:endnote w:type="continuationSeparator" w:id="0">
    <w:p w:rsidR="00114A53" w:rsidRDefault="00114A53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  <w:font w:name="Noto Sans">
    <w:altName w:val="Segoe UI"/>
    <w:charset w:val="00"/>
    <w:family w:val="swiss"/>
    <w:pitch w:val="variable"/>
    <w:sig w:usb0="00000001" w:usb1="400078FF" w:usb2="0000002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4A53" w:rsidRDefault="00114A53" w:rsidP="000C45FF">
      <w:r>
        <w:separator/>
      </w:r>
    </w:p>
  </w:footnote>
  <w:footnote w:type="continuationSeparator" w:id="0">
    <w:p w:rsidR="00114A53" w:rsidRDefault="00114A53" w:rsidP="000C45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hybridMultilevel"/>
    <w:tmpl w:val="3558B7A4"/>
    <w:lvl w:ilvl="0" w:tplc="A630FF0C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C249CC"/>
    <w:multiLevelType w:val="hybridMultilevel"/>
    <w:tmpl w:val="D8549F3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1029C2"/>
    <w:multiLevelType w:val="multilevel"/>
    <w:tmpl w:val="47608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252EF1"/>
    <w:multiLevelType w:val="hybridMultilevel"/>
    <w:tmpl w:val="2346B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B34136"/>
    <w:multiLevelType w:val="hybridMultilevel"/>
    <w:tmpl w:val="DB3C0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DB0531"/>
    <w:multiLevelType w:val="hybridMultilevel"/>
    <w:tmpl w:val="C9C2C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9822A1"/>
    <w:multiLevelType w:val="hybridMultilevel"/>
    <w:tmpl w:val="73C61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220BCD"/>
    <w:multiLevelType w:val="hybridMultilevel"/>
    <w:tmpl w:val="D7F21B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F1D595C"/>
    <w:multiLevelType w:val="multilevel"/>
    <w:tmpl w:val="F30A5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3BD4ACD"/>
    <w:multiLevelType w:val="hybridMultilevel"/>
    <w:tmpl w:val="D472936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04D275F"/>
    <w:multiLevelType w:val="multilevel"/>
    <w:tmpl w:val="64160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E56AC6"/>
    <w:multiLevelType w:val="multilevel"/>
    <w:tmpl w:val="93107932"/>
    <w:lvl w:ilvl="0">
      <w:start w:val="1"/>
      <w:numFmt w:val="bullet"/>
      <w:pStyle w:val="ListBullet"/>
      <w:lvlText w:val=""/>
      <w:lvlJc w:val="left"/>
      <w:pPr>
        <w:ind w:left="360" w:hanging="360"/>
      </w:pPr>
      <w:rPr>
        <w:rFonts w:ascii="Wingdings 2" w:hAnsi="Wingdings 2" w:hint="default"/>
        <w:color w:val="000000" w:themeColor="tex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•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000000" w:themeColor="text1"/>
      </w:rPr>
    </w:lvl>
    <w:lvl w:ilvl="5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6">
      <w:start w:val="1"/>
      <w:numFmt w:val="bullet"/>
      <w:lvlText w:val="•"/>
      <w:lvlJc w:val="left"/>
      <w:pPr>
        <w:ind w:left="2520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000000" w:themeColor="text1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10"/>
  </w:num>
  <w:num w:numId="5">
    <w:abstractNumId w:val="0"/>
  </w:num>
  <w:num w:numId="6">
    <w:abstractNumId w:val="9"/>
  </w:num>
  <w:num w:numId="7">
    <w:abstractNumId w:val="11"/>
  </w:num>
  <w:num w:numId="8">
    <w:abstractNumId w:val="1"/>
  </w:num>
  <w:num w:numId="9">
    <w:abstractNumId w:val="4"/>
  </w:num>
  <w:num w:numId="10">
    <w:abstractNumId w:val="7"/>
  </w:num>
  <w:num w:numId="11">
    <w:abstractNumId w:val="8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2BF"/>
    <w:rsid w:val="00001A95"/>
    <w:rsid w:val="000060AB"/>
    <w:rsid w:val="000342C2"/>
    <w:rsid w:val="00036450"/>
    <w:rsid w:val="00054907"/>
    <w:rsid w:val="00074404"/>
    <w:rsid w:val="0008135D"/>
    <w:rsid w:val="000C24C0"/>
    <w:rsid w:val="000C45FF"/>
    <w:rsid w:val="000E3FD1"/>
    <w:rsid w:val="000F2A4D"/>
    <w:rsid w:val="00112054"/>
    <w:rsid w:val="00114A53"/>
    <w:rsid w:val="001525E1"/>
    <w:rsid w:val="00161928"/>
    <w:rsid w:val="00180329"/>
    <w:rsid w:val="001812FE"/>
    <w:rsid w:val="0019001F"/>
    <w:rsid w:val="001A6DCF"/>
    <w:rsid w:val="001A74A5"/>
    <w:rsid w:val="001B2ABD"/>
    <w:rsid w:val="001C1CE5"/>
    <w:rsid w:val="001D5FC6"/>
    <w:rsid w:val="001E0391"/>
    <w:rsid w:val="001E1759"/>
    <w:rsid w:val="001F1ECC"/>
    <w:rsid w:val="00231EFC"/>
    <w:rsid w:val="002400EB"/>
    <w:rsid w:val="00256CF7"/>
    <w:rsid w:val="0027547E"/>
    <w:rsid w:val="002A2528"/>
    <w:rsid w:val="002E74ED"/>
    <w:rsid w:val="0030481B"/>
    <w:rsid w:val="0033661A"/>
    <w:rsid w:val="00344CB0"/>
    <w:rsid w:val="00355A88"/>
    <w:rsid w:val="0037121F"/>
    <w:rsid w:val="00382F62"/>
    <w:rsid w:val="003902D8"/>
    <w:rsid w:val="003A2249"/>
    <w:rsid w:val="003B20A2"/>
    <w:rsid w:val="003F150E"/>
    <w:rsid w:val="004071FC"/>
    <w:rsid w:val="00441D71"/>
    <w:rsid w:val="00445947"/>
    <w:rsid w:val="004813B3"/>
    <w:rsid w:val="00496591"/>
    <w:rsid w:val="00497CD2"/>
    <w:rsid w:val="004B124B"/>
    <w:rsid w:val="004C03A5"/>
    <w:rsid w:val="004C63E4"/>
    <w:rsid w:val="004D3011"/>
    <w:rsid w:val="005262AC"/>
    <w:rsid w:val="00573AAA"/>
    <w:rsid w:val="005C56D9"/>
    <w:rsid w:val="005E39D5"/>
    <w:rsid w:val="00600670"/>
    <w:rsid w:val="0062123A"/>
    <w:rsid w:val="00630AD3"/>
    <w:rsid w:val="00646E75"/>
    <w:rsid w:val="00651028"/>
    <w:rsid w:val="006771D0"/>
    <w:rsid w:val="00695106"/>
    <w:rsid w:val="006C53F9"/>
    <w:rsid w:val="007016A9"/>
    <w:rsid w:val="007034BD"/>
    <w:rsid w:val="00715FCB"/>
    <w:rsid w:val="00724FAF"/>
    <w:rsid w:val="00727E59"/>
    <w:rsid w:val="00743101"/>
    <w:rsid w:val="007867A0"/>
    <w:rsid w:val="007927F5"/>
    <w:rsid w:val="007F7D52"/>
    <w:rsid w:val="00802CA0"/>
    <w:rsid w:val="00817261"/>
    <w:rsid w:val="00824359"/>
    <w:rsid w:val="00826032"/>
    <w:rsid w:val="00827EDB"/>
    <w:rsid w:val="00884868"/>
    <w:rsid w:val="008901D9"/>
    <w:rsid w:val="008C4A97"/>
    <w:rsid w:val="008D503F"/>
    <w:rsid w:val="00904829"/>
    <w:rsid w:val="00981F0A"/>
    <w:rsid w:val="009A21B9"/>
    <w:rsid w:val="009A302B"/>
    <w:rsid w:val="009F3657"/>
    <w:rsid w:val="00A2118D"/>
    <w:rsid w:val="00A41ABA"/>
    <w:rsid w:val="00A720A5"/>
    <w:rsid w:val="00AD76E2"/>
    <w:rsid w:val="00AD7AD9"/>
    <w:rsid w:val="00B13D46"/>
    <w:rsid w:val="00B20152"/>
    <w:rsid w:val="00B22E26"/>
    <w:rsid w:val="00B23F33"/>
    <w:rsid w:val="00B43891"/>
    <w:rsid w:val="00B70850"/>
    <w:rsid w:val="00B919C6"/>
    <w:rsid w:val="00BC0989"/>
    <w:rsid w:val="00BC2BF8"/>
    <w:rsid w:val="00C066B6"/>
    <w:rsid w:val="00C26F85"/>
    <w:rsid w:val="00C363E5"/>
    <w:rsid w:val="00C37312"/>
    <w:rsid w:val="00C37BA1"/>
    <w:rsid w:val="00C45C5A"/>
    <w:rsid w:val="00C4674C"/>
    <w:rsid w:val="00C506CF"/>
    <w:rsid w:val="00C6008B"/>
    <w:rsid w:val="00C72BED"/>
    <w:rsid w:val="00C807E4"/>
    <w:rsid w:val="00C82C9D"/>
    <w:rsid w:val="00C94400"/>
    <w:rsid w:val="00C9578B"/>
    <w:rsid w:val="00D148A9"/>
    <w:rsid w:val="00D2522B"/>
    <w:rsid w:val="00D403C9"/>
    <w:rsid w:val="00D5459D"/>
    <w:rsid w:val="00DA61E8"/>
    <w:rsid w:val="00DB4F93"/>
    <w:rsid w:val="00DD172A"/>
    <w:rsid w:val="00DD4375"/>
    <w:rsid w:val="00DF3CC1"/>
    <w:rsid w:val="00DF7355"/>
    <w:rsid w:val="00E101FD"/>
    <w:rsid w:val="00E112BF"/>
    <w:rsid w:val="00E25A26"/>
    <w:rsid w:val="00E4381A"/>
    <w:rsid w:val="00E55D74"/>
    <w:rsid w:val="00E72D25"/>
    <w:rsid w:val="00E7671A"/>
    <w:rsid w:val="00EA483C"/>
    <w:rsid w:val="00EE0334"/>
    <w:rsid w:val="00EE3F81"/>
    <w:rsid w:val="00F35750"/>
    <w:rsid w:val="00F60274"/>
    <w:rsid w:val="00F77FB9"/>
    <w:rsid w:val="00FB068F"/>
    <w:rsid w:val="00FB6659"/>
    <w:rsid w:val="00FC328C"/>
    <w:rsid w:val="00FC6982"/>
    <w:rsid w:val="00FD6259"/>
    <w:rsid w:val="00FF6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BAB2E8"/>
  <w14:defaultImageDpi w14:val="33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7BA1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A41AB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48AB7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C37BA1"/>
    <w:rPr>
      <w:color w:val="DD8047" w:themeColor="accent2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paragraph" w:styleId="ListParagraph">
    <w:name w:val="List Paragraph"/>
    <w:basedOn w:val="Normal"/>
    <w:uiPriority w:val="34"/>
    <w:semiHidden/>
    <w:qFormat/>
    <w:rsid w:val="00A41AB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A41ABA"/>
    <w:rPr>
      <w:rFonts w:asciiTheme="majorHAnsi" w:eastAsiaTheme="majorEastAsia" w:hAnsiTheme="majorHAnsi" w:cstheme="majorBidi"/>
      <w:i/>
      <w:iCs/>
      <w:color w:val="548AB7" w:themeColor="accent1" w:themeShade="BF"/>
      <w:sz w:val="18"/>
      <w:szCs w:val="22"/>
    </w:rPr>
  </w:style>
  <w:style w:type="paragraph" w:customStyle="1" w:styleId="liste">
    <w:name w:val="liste"/>
    <w:basedOn w:val="NoSpacing"/>
    <w:link w:val="listeChar"/>
    <w:qFormat/>
    <w:rsid w:val="00C94400"/>
    <w:pPr>
      <w:numPr>
        <w:numId w:val="5"/>
      </w:numPr>
      <w:ind w:left="697" w:hanging="357"/>
    </w:pPr>
    <w:rPr>
      <w:rFonts w:ascii="Noto Sans" w:eastAsiaTheme="minorHAnsi" w:hAnsi="Noto Sans"/>
      <w:color w:val="222E39"/>
      <w:sz w:val="20"/>
      <w:lang w:val="en-GB" w:eastAsia="en-US"/>
    </w:rPr>
  </w:style>
  <w:style w:type="character" w:customStyle="1" w:styleId="listeChar">
    <w:name w:val="liste Char"/>
    <w:basedOn w:val="DefaultParagraphFont"/>
    <w:link w:val="liste"/>
    <w:rsid w:val="00C94400"/>
    <w:rPr>
      <w:rFonts w:ascii="Noto Sans" w:eastAsiaTheme="minorHAnsi" w:hAnsi="Noto Sans"/>
      <w:color w:val="222E39"/>
      <w:sz w:val="20"/>
      <w:szCs w:val="22"/>
      <w:lang w:val="en-GB" w:eastAsia="en-US"/>
    </w:rPr>
  </w:style>
  <w:style w:type="paragraph" w:styleId="NoSpacing">
    <w:name w:val="No Spacing"/>
    <w:link w:val="NoSpacingChar"/>
    <w:uiPriority w:val="1"/>
    <w:qFormat/>
    <w:rsid w:val="00C94400"/>
    <w:rPr>
      <w:sz w:val="18"/>
      <w:szCs w:val="22"/>
    </w:rPr>
  </w:style>
  <w:style w:type="paragraph" w:styleId="ListBullet">
    <w:name w:val="List Bullet"/>
    <w:basedOn w:val="Normal"/>
    <w:uiPriority w:val="10"/>
    <w:qFormat/>
    <w:rsid w:val="00B919C6"/>
    <w:pPr>
      <w:numPr>
        <w:numId w:val="7"/>
      </w:numPr>
      <w:spacing w:after="180" w:line="264" w:lineRule="auto"/>
    </w:pPr>
    <w:rPr>
      <w:rFonts w:eastAsiaTheme="minorHAnsi" w:cs="Times New Roman"/>
      <w:kern w:val="24"/>
      <w:sz w:val="23"/>
      <w:szCs w:val="23"/>
      <w:lang w:eastAsia="en-US"/>
      <w14:ligatures w14:val="standardContextual"/>
    </w:rPr>
  </w:style>
  <w:style w:type="character" w:customStyle="1" w:styleId="NoSpacingChar">
    <w:name w:val="No Spacing Char"/>
    <w:basedOn w:val="DefaultParagraphFont"/>
    <w:link w:val="NoSpacing"/>
    <w:uiPriority w:val="1"/>
    <w:rsid w:val="00EE0334"/>
    <w:rPr>
      <w:sz w:val="18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EA483C"/>
    <w:rPr>
      <w:color w:val="704404" w:themeColor="followedHyperlink"/>
      <w:u w:val="single"/>
    </w:rPr>
  </w:style>
  <w:style w:type="character" w:customStyle="1" w:styleId="toctext">
    <w:name w:val="toctext"/>
    <w:basedOn w:val="DefaultParagraphFont"/>
    <w:rsid w:val="00981F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6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3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4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7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9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5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9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0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0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97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3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1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2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0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1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1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5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4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2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45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4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2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drive.google.com/file/d/1ZxnpyKsv-T8fyjUgXx4KoW3TX93z-PVO/view?usp=sharing" TargetMode="External"/><Relationship Id="rId18" Type="http://schemas.openxmlformats.org/officeDocument/2006/relationships/hyperlink" Target="https://en.wikipedia.org/wiki/Telecommunications_engineering" TargetMode="External"/><Relationship Id="rId26" Type="http://schemas.openxmlformats.org/officeDocument/2006/relationships/hyperlink" Target="https://www.a1.bg/bg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en.wikipedia.org/wiki/Telecommunications_engineering" TargetMode="External"/><Relationship Id="rId7" Type="http://schemas.openxmlformats.org/officeDocument/2006/relationships/settings" Target="settings.xml"/><Relationship Id="rId12" Type="http://schemas.openxmlformats.org/officeDocument/2006/relationships/hyperlink" Target="HTTP://GITHUB.COM/DIMITURMOMCHEV" TargetMode="External"/><Relationship Id="rId17" Type="http://schemas.openxmlformats.org/officeDocument/2006/relationships/hyperlink" Target="https://en.wikipedia.org/wiki/Telecommunications_engineering" TargetMode="External"/><Relationship Id="rId25" Type="http://schemas.openxmlformats.org/officeDocument/2006/relationships/hyperlink" Target="https://www.vivacom.bg/bg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en.wikipedia.org/wiki/Telecommunications_engineering" TargetMode="External"/><Relationship Id="rId20" Type="http://schemas.openxmlformats.org/officeDocument/2006/relationships/hyperlink" Target="https://en.wikipedia.org/wiki/Telecommunications_engineering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linkedin.com/in/dimitAr-momchev-356416195/" TargetMode="External"/><Relationship Id="rId24" Type="http://schemas.openxmlformats.org/officeDocument/2006/relationships/hyperlink" Target="https://en.wikipedia.org/wiki/Telecommunications_engineering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drive.google.com/file/d/1cZOFJOWluWFxJR9SBrDb-OCnT9r7neb7/view?usp=sharing" TargetMode="External"/><Relationship Id="rId23" Type="http://schemas.openxmlformats.org/officeDocument/2006/relationships/hyperlink" Target="https://en.wikipedia.org/wiki/Telecommunications_engineering" TargetMode="External"/><Relationship Id="rId28" Type="http://schemas.openxmlformats.org/officeDocument/2006/relationships/hyperlink" Target="http://www.kbarmontana.com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en.wikipedia.org/wiki/Telecommunications_engineering" TargetMode="External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drive.google.com/file/d/1O7DzUFGOM6XceFFw2YpfuuXmxckgY128/view?usp=sharing" TargetMode="External"/><Relationship Id="rId22" Type="http://schemas.openxmlformats.org/officeDocument/2006/relationships/hyperlink" Target="https://en.wikipedia.org/wiki/Telecommunications_engineering" TargetMode="External"/><Relationship Id="rId27" Type="http://schemas.openxmlformats.org/officeDocument/2006/relationships/hyperlink" Target="https://sports.mymall.bg" TargetMode="External"/><Relationship Id="rId30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lue\AppData\Roaming\Microsoft\Templates\Blue%20grey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700CB86D8004586ACE82B012B8F3B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22A65C-A497-4D92-889B-4C8C7834FD1B}"/>
      </w:docPartPr>
      <w:docPartBody>
        <w:p w:rsidR="00794E41" w:rsidRDefault="000235A8" w:rsidP="000235A8">
          <w:pPr>
            <w:pStyle w:val="3700CB86D8004586ACE82B012B8F3B00"/>
          </w:pPr>
          <w:r w:rsidRPr="00036450">
            <w:t>EDUCATION</w:t>
          </w:r>
        </w:p>
      </w:docPartBody>
    </w:docPart>
    <w:docPart>
      <w:docPartPr>
        <w:name w:val="6070D75DE0714DEEB559B377458270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7D12D2-BCA4-48B7-BB8E-D2E29A65863C}"/>
      </w:docPartPr>
      <w:docPartBody>
        <w:p w:rsidR="00794E41" w:rsidRDefault="000235A8" w:rsidP="000235A8">
          <w:pPr>
            <w:pStyle w:val="6070D75DE0714DEEB559B37745827030"/>
          </w:pPr>
          <w:r w:rsidRPr="00036450">
            <w:t>WORK EXPERIENCE</w:t>
          </w:r>
        </w:p>
      </w:docPartBody>
    </w:docPart>
    <w:docPart>
      <w:docPartPr>
        <w:name w:val="FE0ACFC76369473BAE81AE476C3C76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6E5872-1E2F-48DC-9481-96BBD59F8041}"/>
      </w:docPartPr>
      <w:docPartBody>
        <w:p w:rsidR="00E67D4E" w:rsidRDefault="00392FFA" w:rsidP="00392FFA">
          <w:pPr>
            <w:pStyle w:val="FE0ACFC76369473BAE81AE476C3C762B"/>
          </w:pPr>
          <w:r w:rsidRPr="004D3011">
            <w:t>PHONE:</w:t>
          </w:r>
        </w:p>
      </w:docPartBody>
    </w:docPart>
    <w:docPart>
      <w:docPartPr>
        <w:name w:val="CF7903FCCBC44305AD51C582E6C192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535564-7027-42D3-A372-C018DFEA43C0}"/>
      </w:docPartPr>
      <w:docPartBody>
        <w:p w:rsidR="00E67D4E" w:rsidRDefault="00392FFA" w:rsidP="00392FFA">
          <w:pPr>
            <w:pStyle w:val="CF7903FCCBC44305AD51C582E6C1926C"/>
          </w:pPr>
          <w:r w:rsidRPr="004D3011">
            <w:t>EMAIL: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  <w:font w:name="Noto Sans">
    <w:altName w:val="Segoe UI"/>
    <w:charset w:val="00"/>
    <w:family w:val="swiss"/>
    <w:pitch w:val="variable"/>
    <w:sig w:usb0="00000001" w:usb1="400078FF" w:usb2="0000002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5A8"/>
    <w:rsid w:val="00002FEA"/>
    <w:rsid w:val="000235A8"/>
    <w:rsid w:val="0018579A"/>
    <w:rsid w:val="001E2B09"/>
    <w:rsid w:val="00206039"/>
    <w:rsid w:val="00206C4D"/>
    <w:rsid w:val="00392FFA"/>
    <w:rsid w:val="003A6648"/>
    <w:rsid w:val="00491C30"/>
    <w:rsid w:val="005C4A37"/>
    <w:rsid w:val="00653630"/>
    <w:rsid w:val="00661DA9"/>
    <w:rsid w:val="007004F1"/>
    <w:rsid w:val="00784589"/>
    <w:rsid w:val="007916B4"/>
    <w:rsid w:val="00794E41"/>
    <w:rsid w:val="00845BD0"/>
    <w:rsid w:val="008E1F26"/>
    <w:rsid w:val="0096738A"/>
    <w:rsid w:val="00B44B93"/>
    <w:rsid w:val="00BF59A8"/>
    <w:rsid w:val="00D157F2"/>
    <w:rsid w:val="00D235EC"/>
    <w:rsid w:val="00D2439C"/>
    <w:rsid w:val="00D70106"/>
    <w:rsid w:val="00E67D4E"/>
    <w:rsid w:val="00F86BF4"/>
    <w:rsid w:val="00FA37E6"/>
    <w:rsid w:val="00FD2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0235A8"/>
    <w:pPr>
      <w:keepNext/>
      <w:keepLines/>
      <w:pBdr>
        <w:bottom w:val="single" w:sz="8" w:space="1" w:color="5B9BD5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FA280010BE444FDB0248A9D63311124">
    <w:name w:val="2FA280010BE444FDB0248A9D63311124"/>
  </w:style>
  <w:style w:type="paragraph" w:customStyle="1" w:styleId="12441BCD55A24BBE836059C81C36DC6E">
    <w:name w:val="12441BCD55A24BBE836059C81C36DC6E"/>
  </w:style>
  <w:style w:type="paragraph" w:customStyle="1" w:styleId="85DAFFB673084994BEDC609E3FB5140D">
    <w:name w:val="85DAFFB673084994BEDC609E3FB5140D"/>
  </w:style>
  <w:style w:type="paragraph" w:customStyle="1" w:styleId="939B9D3710274015A955CF5AF464A52C">
    <w:name w:val="939B9D3710274015A955CF5AF464A52C"/>
  </w:style>
  <w:style w:type="paragraph" w:customStyle="1" w:styleId="1798FB471CCF45EF9D295CD4B1BC9D5C">
    <w:name w:val="1798FB471CCF45EF9D295CD4B1BC9D5C"/>
  </w:style>
  <w:style w:type="paragraph" w:customStyle="1" w:styleId="B08B6F126DD54C25ADDBA113CA19AFC8">
    <w:name w:val="B08B6F126DD54C25ADDBA113CA19AFC8"/>
  </w:style>
  <w:style w:type="paragraph" w:customStyle="1" w:styleId="746019998AE64981AB12076F196A4CB0">
    <w:name w:val="746019998AE64981AB12076F196A4CB0"/>
  </w:style>
  <w:style w:type="paragraph" w:customStyle="1" w:styleId="A0438D1045884A48898F5B0564EC1ED7">
    <w:name w:val="A0438D1045884A48898F5B0564EC1ED7"/>
  </w:style>
  <w:style w:type="paragraph" w:customStyle="1" w:styleId="041B7D276404431EAC5C22F9CA9E220E">
    <w:name w:val="041B7D276404431EAC5C22F9CA9E220E"/>
  </w:style>
  <w:style w:type="paragraph" w:customStyle="1" w:styleId="35943EE6BADF456993308527FC504ED8">
    <w:name w:val="35943EE6BADF456993308527FC504ED8"/>
  </w:style>
  <w:style w:type="character" w:styleId="Hyperlink">
    <w:name w:val="Hyperlink"/>
    <w:basedOn w:val="DefaultParagraphFont"/>
    <w:uiPriority w:val="99"/>
    <w:unhideWhenUsed/>
    <w:rPr>
      <w:color w:val="ED7D31" w:themeColor="accent2"/>
      <w:u w:val="single"/>
    </w:rPr>
  </w:style>
  <w:style w:type="paragraph" w:customStyle="1" w:styleId="1E1ACD92B28C471FBE154199A8502AB1">
    <w:name w:val="1E1ACD92B28C471FBE154199A8502AB1"/>
  </w:style>
  <w:style w:type="paragraph" w:customStyle="1" w:styleId="4A0A78126E93482B9BE9DC4DD1654EB5">
    <w:name w:val="4A0A78126E93482B9BE9DC4DD1654EB5"/>
  </w:style>
  <w:style w:type="paragraph" w:customStyle="1" w:styleId="7DA4742FE4B744C1A171F0AF5C0AF703">
    <w:name w:val="7DA4742FE4B744C1A171F0AF5C0AF703"/>
  </w:style>
  <w:style w:type="paragraph" w:customStyle="1" w:styleId="56F22BEA3177489793EB756F400596D6">
    <w:name w:val="56F22BEA3177489793EB756F400596D6"/>
  </w:style>
  <w:style w:type="paragraph" w:customStyle="1" w:styleId="B56E3421AAD642F9A079021A4CDEE54C">
    <w:name w:val="B56E3421AAD642F9A079021A4CDEE54C"/>
  </w:style>
  <w:style w:type="paragraph" w:customStyle="1" w:styleId="C677BB1DE8304A08B76D6966DB492076">
    <w:name w:val="C677BB1DE8304A08B76D6966DB492076"/>
  </w:style>
  <w:style w:type="paragraph" w:customStyle="1" w:styleId="5B074D5A718B460CBDA28B69E843D3BC">
    <w:name w:val="5B074D5A718B460CBDA28B69E843D3BC"/>
  </w:style>
  <w:style w:type="paragraph" w:customStyle="1" w:styleId="E1D7C2832E08470E8431CFDE24C67380">
    <w:name w:val="E1D7C2832E08470E8431CFDE24C67380"/>
  </w:style>
  <w:style w:type="paragraph" w:customStyle="1" w:styleId="938284E55A654B9CAC270A8AAD699DE7">
    <w:name w:val="938284E55A654B9CAC270A8AAD699DE7"/>
  </w:style>
  <w:style w:type="paragraph" w:customStyle="1" w:styleId="BC246AA77D954A88958F0FB3A2227AA3">
    <w:name w:val="BC246AA77D954A88958F0FB3A2227AA3"/>
  </w:style>
  <w:style w:type="paragraph" w:customStyle="1" w:styleId="082C21C7280C44E0B78DEE2FD20495D2">
    <w:name w:val="082C21C7280C44E0B78DEE2FD20495D2"/>
  </w:style>
  <w:style w:type="paragraph" w:customStyle="1" w:styleId="B65816FCEB5A4A7D815BAD045505A124">
    <w:name w:val="B65816FCEB5A4A7D815BAD045505A124"/>
  </w:style>
  <w:style w:type="paragraph" w:customStyle="1" w:styleId="76C7B8EA01A74769A1F8F2B277EFD05E">
    <w:name w:val="76C7B8EA01A74769A1F8F2B277EFD05E"/>
  </w:style>
  <w:style w:type="paragraph" w:customStyle="1" w:styleId="3E0D062050144D56AA6C8441ABDFCC90">
    <w:name w:val="3E0D062050144D56AA6C8441ABDFCC90"/>
  </w:style>
  <w:style w:type="paragraph" w:customStyle="1" w:styleId="C8A7FCA6811949C9A8FFAAD54C535050">
    <w:name w:val="C8A7FCA6811949C9A8FFAAD54C535050"/>
  </w:style>
  <w:style w:type="paragraph" w:customStyle="1" w:styleId="5A0AA7C085984CC0B190CD3C4CF9B189">
    <w:name w:val="5A0AA7C085984CC0B190CD3C4CF9B189"/>
  </w:style>
  <w:style w:type="paragraph" w:customStyle="1" w:styleId="1CEBE3C0E7D54DB0A5B2ECDE710DB18E">
    <w:name w:val="1CEBE3C0E7D54DB0A5B2ECDE710DB18E"/>
  </w:style>
  <w:style w:type="paragraph" w:customStyle="1" w:styleId="D477BFACC7644647A990AFCED776B4C2">
    <w:name w:val="D477BFACC7644647A990AFCED776B4C2"/>
  </w:style>
  <w:style w:type="paragraph" w:customStyle="1" w:styleId="A23D572077F040E893AFE391B7CDD06E">
    <w:name w:val="A23D572077F040E893AFE391B7CDD06E"/>
  </w:style>
  <w:style w:type="paragraph" w:customStyle="1" w:styleId="86A5F2AAFD66423CA953BFAB8C23F20E">
    <w:name w:val="86A5F2AAFD66423CA953BFAB8C23F20E"/>
  </w:style>
  <w:style w:type="paragraph" w:customStyle="1" w:styleId="7247BA7D0AB54DE19CE8349F0BD2701A">
    <w:name w:val="7247BA7D0AB54DE19CE8349F0BD2701A"/>
  </w:style>
  <w:style w:type="paragraph" w:customStyle="1" w:styleId="D7DB31BE59F94A03BA9CB2892C520820">
    <w:name w:val="D7DB31BE59F94A03BA9CB2892C520820"/>
  </w:style>
  <w:style w:type="paragraph" w:customStyle="1" w:styleId="2F5A32CF365244C0BE194435D42B54B7">
    <w:name w:val="2F5A32CF365244C0BE194435D42B54B7"/>
  </w:style>
  <w:style w:type="paragraph" w:customStyle="1" w:styleId="6D6FE02613A944958E22398BE3455AD9">
    <w:name w:val="6D6FE02613A944958E22398BE3455AD9"/>
  </w:style>
  <w:style w:type="paragraph" w:customStyle="1" w:styleId="FEA8E732556F416FB1C4382501FB379B">
    <w:name w:val="FEA8E732556F416FB1C4382501FB379B"/>
  </w:style>
  <w:style w:type="paragraph" w:customStyle="1" w:styleId="11CD4E1E81D740C995DBB6ACB2609384">
    <w:name w:val="11CD4E1E81D740C995DBB6ACB2609384"/>
  </w:style>
  <w:style w:type="paragraph" w:customStyle="1" w:styleId="D79F4C14B13F4E98B2F432108F7B3FAD">
    <w:name w:val="D79F4C14B13F4E98B2F432108F7B3FAD"/>
  </w:style>
  <w:style w:type="paragraph" w:customStyle="1" w:styleId="9B66EEC59599460787CAF2D9EAC1CDEE">
    <w:name w:val="9B66EEC59599460787CAF2D9EAC1CDEE"/>
  </w:style>
  <w:style w:type="paragraph" w:customStyle="1" w:styleId="CA6BB7DA1F514D689F1C07632B001BC4">
    <w:name w:val="CA6BB7DA1F514D689F1C07632B001BC4"/>
  </w:style>
  <w:style w:type="paragraph" w:customStyle="1" w:styleId="03A3BC42228D4DEA905D304EC62BBFFD">
    <w:name w:val="03A3BC42228D4DEA905D304EC62BBFFD"/>
  </w:style>
  <w:style w:type="character" w:customStyle="1" w:styleId="Heading2Char">
    <w:name w:val="Heading 2 Char"/>
    <w:basedOn w:val="DefaultParagraphFont"/>
    <w:link w:val="Heading2"/>
    <w:uiPriority w:val="9"/>
    <w:rsid w:val="000235A8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D9F655492DAE472C9A13066B20740F28">
    <w:name w:val="D9F655492DAE472C9A13066B20740F28"/>
  </w:style>
  <w:style w:type="paragraph" w:customStyle="1" w:styleId="B085542AE6A7445496150F8A25A4A4A0">
    <w:name w:val="B085542AE6A7445496150F8A25A4A4A0"/>
    <w:rsid w:val="000235A8"/>
  </w:style>
  <w:style w:type="paragraph" w:customStyle="1" w:styleId="F1A375D234E143BB91A8BDD806D9BDD8">
    <w:name w:val="F1A375D234E143BB91A8BDD806D9BDD8"/>
    <w:rsid w:val="000235A8"/>
  </w:style>
  <w:style w:type="paragraph" w:customStyle="1" w:styleId="CAC9661E943D4355A7CB6D84FB38956D">
    <w:name w:val="CAC9661E943D4355A7CB6D84FB38956D"/>
    <w:rsid w:val="000235A8"/>
  </w:style>
  <w:style w:type="paragraph" w:customStyle="1" w:styleId="58094496A53F4ACA8F463BABC545C142">
    <w:name w:val="58094496A53F4ACA8F463BABC545C142"/>
    <w:rsid w:val="000235A8"/>
  </w:style>
  <w:style w:type="paragraph" w:customStyle="1" w:styleId="89C7EBD3464B43B3B562F2F4754C70EF">
    <w:name w:val="89C7EBD3464B43B3B562F2F4754C70EF"/>
    <w:rsid w:val="000235A8"/>
  </w:style>
  <w:style w:type="paragraph" w:customStyle="1" w:styleId="0322A42E1CF9471E94F2190F40D9A020">
    <w:name w:val="0322A42E1CF9471E94F2190F40D9A020"/>
    <w:rsid w:val="000235A8"/>
  </w:style>
  <w:style w:type="paragraph" w:customStyle="1" w:styleId="5D407D741A9C4A1E96F167F9B66AB7DD">
    <w:name w:val="5D407D741A9C4A1E96F167F9B66AB7DD"/>
    <w:rsid w:val="000235A8"/>
  </w:style>
  <w:style w:type="paragraph" w:customStyle="1" w:styleId="44F2EE992D2449B2901205F2EAEDFA81">
    <w:name w:val="44F2EE992D2449B2901205F2EAEDFA81"/>
    <w:rsid w:val="000235A8"/>
  </w:style>
  <w:style w:type="paragraph" w:customStyle="1" w:styleId="A03E0C73B76F4D90B4C8BAD1F347F2B1">
    <w:name w:val="A03E0C73B76F4D90B4C8BAD1F347F2B1"/>
    <w:rsid w:val="000235A8"/>
  </w:style>
  <w:style w:type="paragraph" w:customStyle="1" w:styleId="24142041164C445E8CD0F1846BE1BC62">
    <w:name w:val="24142041164C445E8CD0F1846BE1BC62"/>
    <w:rsid w:val="000235A8"/>
  </w:style>
  <w:style w:type="paragraph" w:customStyle="1" w:styleId="5DFB173F849B4AE79FCDF363E60078C9">
    <w:name w:val="5DFB173F849B4AE79FCDF363E60078C9"/>
    <w:rsid w:val="000235A8"/>
  </w:style>
  <w:style w:type="paragraph" w:customStyle="1" w:styleId="B1D6E0BC31B341358A7D433E5EF9B844">
    <w:name w:val="B1D6E0BC31B341358A7D433E5EF9B844"/>
    <w:rsid w:val="000235A8"/>
  </w:style>
  <w:style w:type="paragraph" w:customStyle="1" w:styleId="0F2CE7B148814527941360EA06729FE9">
    <w:name w:val="0F2CE7B148814527941360EA06729FE9"/>
    <w:rsid w:val="000235A8"/>
  </w:style>
  <w:style w:type="paragraph" w:customStyle="1" w:styleId="3FC36A8B2AFA4929900CA12934223EB5">
    <w:name w:val="3FC36A8B2AFA4929900CA12934223EB5"/>
    <w:rsid w:val="000235A8"/>
  </w:style>
  <w:style w:type="paragraph" w:customStyle="1" w:styleId="B3672A70A01B4EEB8034138FCFFA75FE">
    <w:name w:val="B3672A70A01B4EEB8034138FCFFA75FE"/>
    <w:rsid w:val="000235A8"/>
  </w:style>
  <w:style w:type="paragraph" w:customStyle="1" w:styleId="1C3BA1BC115E4611AE3190E77D6A975E">
    <w:name w:val="1C3BA1BC115E4611AE3190E77D6A975E"/>
    <w:rsid w:val="000235A8"/>
  </w:style>
  <w:style w:type="paragraph" w:customStyle="1" w:styleId="5BD3E1F00FBE42EF8F565557075B49A7">
    <w:name w:val="5BD3E1F00FBE42EF8F565557075B49A7"/>
    <w:rsid w:val="000235A8"/>
  </w:style>
  <w:style w:type="paragraph" w:customStyle="1" w:styleId="9168D6BD1BC843D4B0DC0756CBF628DE">
    <w:name w:val="9168D6BD1BC843D4B0DC0756CBF628DE"/>
    <w:rsid w:val="000235A8"/>
  </w:style>
  <w:style w:type="paragraph" w:customStyle="1" w:styleId="32C422114F7E4485B8AAAAE291312B8C">
    <w:name w:val="32C422114F7E4485B8AAAAE291312B8C"/>
    <w:rsid w:val="000235A8"/>
  </w:style>
  <w:style w:type="paragraph" w:customStyle="1" w:styleId="69D2523523754C7FAB8C2DAAF9C2A91E">
    <w:name w:val="69D2523523754C7FAB8C2DAAF9C2A91E"/>
    <w:rsid w:val="000235A8"/>
  </w:style>
  <w:style w:type="paragraph" w:customStyle="1" w:styleId="38F5FAC6A83F465A8DFBD367DC09B950">
    <w:name w:val="38F5FAC6A83F465A8DFBD367DC09B950"/>
    <w:rsid w:val="000235A8"/>
  </w:style>
  <w:style w:type="paragraph" w:customStyle="1" w:styleId="56BBCB196EE04D2A8D7E48AD640CB2DE">
    <w:name w:val="56BBCB196EE04D2A8D7E48AD640CB2DE"/>
    <w:rsid w:val="000235A8"/>
  </w:style>
  <w:style w:type="paragraph" w:customStyle="1" w:styleId="6AAB339A06924C158C0E728072C8EB37">
    <w:name w:val="6AAB339A06924C158C0E728072C8EB37"/>
    <w:rsid w:val="000235A8"/>
  </w:style>
  <w:style w:type="paragraph" w:customStyle="1" w:styleId="05FDBA483FEE4CFB828766519645E8EB">
    <w:name w:val="05FDBA483FEE4CFB828766519645E8EB"/>
    <w:rsid w:val="000235A8"/>
  </w:style>
  <w:style w:type="paragraph" w:customStyle="1" w:styleId="834D75CB84894A31B7A8D3CD3B1254EB">
    <w:name w:val="834D75CB84894A31B7A8D3CD3B1254EB"/>
    <w:rsid w:val="000235A8"/>
  </w:style>
  <w:style w:type="paragraph" w:customStyle="1" w:styleId="F7E7D15B84594390B29A728341E4C677">
    <w:name w:val="F7E7D15B84594390B29A728341E4C677"/>
    <w:rsid w:val="000235A8"/>
  </w:style>
  <w:style w:type="paragraph" w:customStyle="1" w:styleId="FDD4B256479A43B098FED292745504C1">
    <w:name w:val="FDD4B256479A43B098FED292745504C1"/>
    <w:rsid w:val="000235A8"/>
  </w:style>
  <w:style w:type="paragraph" w:customStyle="1" w:styleId="7AE9A97F27414684AE5B9BF4E859E564">
    <w:name w:val="7AE9A97F27414684AE5B9BF4E859E564"/>
    <w:rsid w:val="000235A8"/>
  </w:style>
  <w:style w:type="paragraph" w:customStyle="1" w:styleId="C2C0F17B0A864017BA338D09F63C7D01">
    <w:name w:val="C2C0F17B0A864017BA338D09F63C7D01"/>
    <w:rsid w:val="000235A8"/>
  </w:style>
  <w:style w:type="paragraph" w:customStyle="1" w:styleId="5F33F27497BD46E0953215CFF976CF9A">
    <w:name w:val="5F33F27497BD46E0953215CFF976CF9A"/>
    <w:rsid w:val="000235A8"/>
  </w:style>
  <w:style w:type="paragraph" w:customStyle="1" w:styleId="2A6582FDF32645B8B6EA84DDE8A5BF12">
    <w:name w:val="2A6582FDF32645B8B6EA84DDE8A5BF12"/>
    <w:rsid w:val="000235A8"/>
  </w:style>
  <w:style w:type="paragraph" w:customStyle="1" w:styleId="8A3516A3AD6A4F2AA05E7FCFC6208EAC">
    <w:name w:val="8A3516A3AD6A4F2AA05E7FCFC6208EAC"/>
    <w:rsid w:val="000235A8"/>
  </w:style>
  <w:style w:type="paragraph" w:customStyle="1" w:styleId="AA0A7DF86F9942CD8485117DABA1F39B">
    <w:name w:val="AA0A7DF86F9942CD8485117DABA1F39B"/>
    <w:rsid w:val="000235A8"/>
  </w:style>
  <w:style w:type="paragraph" w:customStyle="1" w:styleId="E56E6FCEE3D94280951B1AE5A09CB9A4">
    <w:name w:val="E56E6FCEE3D94280951B1AE5A09CB9A4"/>
    <w:rsid w:val="000235A8"/>
  </w:style>
  <w:style w:type="paragraph" w:customStyle="1" w:styleId="1F266CC31FC840B595848DE4BB5508CF">
    <w:name w:val="1F266CC31FC840B595848DE4BB5508CF"/>
    <w:rsid w:val="000235A8"/>
  </w:style>
  <w:style w:type="paragraph" w:customStyle="1" w:styleId="9F16BC64E475467EB02D613F02FC4E32">
    <w:name w:val="9F16BC64E475467EB02D613F02FC4E32"/>
    <w:rsid w:val="000235A8"/>
  </w:style>
  <w:style w:type="paragraph" w:customStyle="1" w:styleId="E7A556CBE6584BBE888090FCF00C6810">
    <w:name w:val="E7A556CBE6584BBE888090FCF00C6810"/>
    <w:rsid w:val="000235A8"/>
  </w:style>
  <w:style w:type="paragraph" w:customStyle="1" w:styleId="27617DA11D1B4284A3A9EC782A419616">
    <w:name w:val="27617DA11D1B4284A3A9EC782A419616"/>
    <w:rsid w:val="000235A8"/>
  </w:style>
  <w:style w:type="paragraph" w:customStyle="1" w:styleId="32651154568747AAA49CB07C2C432A78">
    <w:name w:val="32651154568747AAA49CB07C2C432A78"/>
    <w:rsid w:val="000235A8"/>
  </w:style>
  <w:style w:type="paragraph" w:customStyle="1" w:styleId="2025D30B7AA94DFE8CC391C9D684DFAD">
    <w:name w:val="2025D30B7AA94DFE8CC391C9D684DFAD"/>
    <w:rsid w:val="000235A8"/>
  </w:style>
  <w:style w:type="paragraph" w:customStyle="1" w:styleId="82294EC6A9FE4B699937D2DCADB1E366">
    <w:name w:val="82294EC6A9FE4B699937D2DCADB1E366"/>
    <w:rsid w:val="000235A8"/>
  </w:style>
  <w:style w:type="paragraph" w:customStyle="1" w:styleId="9C65EC7A042F47FD8A9945E8FD3363C0">
    <w:name w:val="9C65EC7A042F47FD8A9945E8FD3363C0"/>
    <w:rsid w:val="000235A8"/>
  </w:style>
  <w:style w:type="paragraph" w:customStyle="1" w:styleId="6B9DA736846241A682694D21892286A7">
    <w:name w:val="6B9DA736846241A682694D21892286A7"/>
    <w:rsid w:val="000235A8"/>
  </w:style>
  <w:style w:type="paragraph" w:customStyle="1" w:styleId="B2767C41679C43F89D1DBF45CFDB27BD">
    <w:name w:val="B2767C41679C43F89D1DBF45CFDB27BD"/>
    <w:rsid w:val="000235A8"/>
  </w:style>
  <w:style w:type="paragraph" w:customStyle="1" w:styleId="7D8712C11F614A4E896DE062B546E8E8">
    <w:name w:val="7D8712C11F614A4E896DE062B546E8E8"/>
    <w:rsid w:val="000235A8"/>
  </w:style>
  <w:style w:type="paragraph" w:customStyle="1" w:styleId="AE04F512B4C54D78BAD33D7E379DC6B7">
    <w:name w:val="AE04F512B4C54D78BAD33D7E379DC6B7"/>
    <w:rsid w:val="000235A8"/>
  </w:style>
  <w:style w:type="paragraph" w:customStyle="1" w:styleId="1B0CF97386B74C39AABFEE66DA1919E9">
    <w:name w:val="1B0CF97386B74C39AABFEE66DA1919E9"/>
    <w:rsid w:val="000235A8"/>
  </w:style>
  <w:style w:type="paragraph" w:customStyle="1" w:styleId="5C194A7038FC44E3B7FCD4AA360CB908">
    <w:name w:val="5C194A7038FC44E3B7FCD4AA360CB908"/>
    <w:rsid w:val="000235A8"/>
  </w:style>
  <w:style w:type="paragraph" w:customStyle="1" w:styleId="07966D92C6894F198A66A9D7EF7957D6">
    <w:name w:val="07966D92C6894F198A66A9D7EF7957D6"/>
    <w:rsid w:val="000235A8"/>
  </w:style>
  <w:style w:type="paragraph" w:customStyle="1" w:styleId="58184D0933684CF7BEC31C3AB5AC4DDB">
    <w:name w:val="58184D0933684CF7BEC31C3AB5AC4DDB"/>
    <w:rsid w:val="000235A8"/>
  </w:style>
  <w:style w:type="paragraph" w:customStyle="1" w:styleId="E366AE9A82A542D78EC9AAAC1F49D77F">
    <w:name w:val="E366AE9A82A542D78EC9AAAC1F49D77F"/>
    <w:rsid w:val="000235A8"/>
  </w:style>
  <w:style w:type="paragraph" w:customStyle="1" w:styleId="A03817B1A9944A799F520F6438627F1D">
    <w:name w:val="A03817B1A9944A799F520F6438627F1D"/>
    <w:rsid w:val="000235A8"/>
  </w:style>
  <w:style w:type="paragraph" w:customStyle="1" w:styleId="A0E3019B20904A19B9985BEFB4756B97">
    <w:name w:val="A0E3019B20904A19B9985BEFB4756B97"/>
    <w:rsid w:val="000235A8"/>
  </w:style>
  <w:style w:type="paragraph" w:customStyle="1" w:styleId="198FFC76A6F3492287E0CE32CADDAA9E">
    <w:name w:val="198FFC76A6F3492287E0CE32CADDAA9E"/>
    <w:rsid w:val="000235A8"/>
  </w:style>
  <w:style w:type="paragraph" w:customStyle="1" w:styleId="3700CB86D8004586ACE82B012B8F3B00">
    <w:name w:val="3700CB86D8004586ACE82B012B8F3B00"/>
    <w:rsid w:val="000235A8"/>
  </w:style>
  <w:style w:type="paragraph" w:customStyle="1" w:styleId="6070D75DE0714DEEB559B37745827030">
    <w:name w:val="6070D75DE0714DEEB559B37745827030"/>
    <w:rsid w:val="000235A8"/>
  </w:style>
  <w:style w:type="paragraph" w:customStyle="1" w:styleId="9CB71A27989949EEBDD097A86860C9C4">
    <w:name w:val="9CB71A27989949EEBDD097A86860C9C4"/>
    <w:rsid w:val="000235A8"/>
  </w:style>
  <w:style w:type="paragraph" w:customStyle="1" w:styleId="EB651B8A9CE2470D9D117AAEBF7E978A">
    <w:name w:val="EB651B8A9CE2470D9D117AAEBF7E978A"/>
    <w:rsid w:val="000235A8"/>
  </w:style>
  <w:style w:type="paragraph" w:customStyle="1" w:styleId="D25CFCEB39E94693A8D806A2C6C31319">
    <w:name w:val="D25CFCEB39E94693A8D806A2C6C31319"/>
    <w:rsid w:val="000235A8"/>
  </w:style>
  <w:style w:type="paragraph" w:customStyle="1" w:styleId="568A05F5E0274FD6A753CA2E9D9B59D1">
    <w:name w:val="568A05F5E0274FD6A753CA2E9D9B59D1"/>
    <w:rsid w:val="000235A8"/>
  </w:style>
  <w:style w:type="paragraph" w:customStyle="1" w:styleId="5D4A620898084FD5B34FFF40909638DE">
    <w:name w:val="5D4A620898084FD5B34FFF40909638DE"/>
    <w:rsid w:val="000235A8"/>
  </w:style>
  <w:style w:type="paragraph" w:customStyle="1" w:styleId="BA8FF7F9C7F94B19871AA18AC626C062">
    <w:name w:val="BA8FF7F9C7F94B19871AA18AC626C062"/>
    <w:rsid w:val="000235A8"/>
  </w:style>
  <w:style w:type="paragraph" w:customStyle="1" w:styleId="598AE1438E6B471F977D0103090EA2FA">
    <w:name w:val="598AE1438E6B471F977D0103090EA2FA"/>
    <w:rsid w:val="000235A8"/>
  </w:style>
  <w:style w:type="paragraph" w:customStyle="1" w:styleId="291671C988934610A14080481E9B973C">
    <w:name w:val="291671C988934610A14080481E9B973C"/>
    <w:rsid w:val="000235A8"/>
  </w:style>
  <w:style w:type="paragraph" w:customStyle="1" w:styleId="47B3D17D719E46918740E6B808E0476A">
    <w:name w:val="47B3D17D719E46918740E6B808E0476A"/>
    <w:rsid w:val="000235A8"/>
  </w:style>
  <w:style w:type="paragraph" w:customStyle="1" w:styleId="0BDD365EC0E340629D0A3481D4530526">
    <w:name w:val="0BDD365EC0E340629D0A3481D4530526"/>
    <w:rsid w:val="000235A8"/>
  </w:style>
  <w:style w:type="paragraph" w:customStyle="1" w:styleId="1CA93251D4294CB6BC9A0E28C57E3F2C">
    <w:name w:val="1CA93251D4294CB6BC9A0E28C57E3F2C"/>
    <w:rsid w:val="000235A8"/>
  </w:style>
  <w:style w:type="paragraph" w:customStyle="1" w:styleId="6FBDF415DD5C47D5A2ACDEE59F96DEDB">
    <w:name w:val="6FBDF415DD5C47D5A2ACDEE59F96DEDB"/>
    <w:rsid w:val="000235A8"/>
  </w:style>
  <w:style w:type="paragraph" w:customStyle="1" w:styleId="F677DCA64C3F4E41A4BD66F8180845E5">
    <w:name w:val="F677DCA64C3F4E41A4BD66F8180845E5"/>
    <w:rsid w:val="000235A8"/>
  </w:style>
  <w:style w:type="paragraph" w:customStyle="1" w:styleId="B212A32D2CF14748ADC5207C4489ACE5">
    <w:name w:val="B212A32D2CF14748ADC5207C4489ACE5"/>
    <w:rsid w:val="000235A8"/>
  </w:style>
  <w:style w:type="paragraph" w:customStyle="1" w:styleId="E0A49971874A4723833E83721B0C9862">
    <w:name w:val="E0A49971874A4723833E83721B0C9862"/>
    <w:rsid w:val="000235A8"/>
  </w:style>
  <w:style w:type="paragraph" w:customStyle="1" w:styleId="A32CBB42C5D94FDEB0934F71C54B95BC">
    <w:name w:val="A32CBB42C5D94FDEB0934F71C54B95BC"/>
    <w:rsid w:val="000235A8"/>
  </w:style>
  <w:style w:type="paragraph" w:customStyle="1" w:styleId="563DAAFBD8834018ADE8CDDF32D8973E">
    <w:name w:val="563DAAFBD8834018ADE8CDDF32D8973E"/>
    <w:rsid w:val="000235A8"/>
  </w:style>
  <w:style w:type="paragraph" w:customStyle="1" w:styleId="7E1461754F194094A419697A0B9AF41D">
    <w:name w:val="7E1461754F194094A419697A0B9AF41D"/>
    <w:rsid w:val="000235A8"/>
  </w:style>
  <w:style w:type="paragraph" w:customStyle="1" w:styleId="9CFC9691287F4908B06468E1239BEA0C">
    <w:name w:val="9CFC9691287F4908B06468E1239BEA0C"/>
    <w:rsid w:val="00206C4D"/>
  </w:style>
  <w:style w:type="paragraph" w:customStyle="1" w:styleId="AD6F573B5D2C48028923BB281FB8D9A6">
    <w:name w:val="AD6F573B5D2C48028923BB281FB8D9A6"/>
    <w:rsid w:val="00206C4D"/>
  </w:style>
  <w:style w:type="paragraph" w:customStyle="1" w:styleId="3C206355DB304DA7AC0075323B90D9FD">
    <w:name w:val="3C206355DB304DA7AC0075323B90D9FD"/>
    <w:rsid w:val="00206C4D"/>
  </w:style>
  <w:style w:type="paragraph" w:customStyle="1" w:styleId="0B944B8E6C374061A09D4CCD8CB243A8">
    <w:name w:val="0B944B8E6C374061A09D4CCD8CB243A8"/>
    <w:rsid w:val="00206C4D"/>
  </w:style>
  <w:style w:type="paragraph" w:customStyle="1" w:styleId="99D1C6FCF20844EE8DDAF1EAC13E0A04">
    <w:name w:val="99D1C6FCF20844EE8DDAF1EAC13E0A04"/>
    <w:rsid w:val="005C4A37"/>
  </w:style>
  <w:style w:type="paragraph" w:customStyle="1" w:styleId="51EC1D5E37AE452499F22D47638EB55F">
    <w:name w:val="51EC1D5E37AE452499F22D47638EB55F"/>
    <w:rsid w:val="005C4A37"/>
  </w:style>
  <w:style w:type="paragraph" w:customStyle="1" w:styleId="951DA81FCB6F4D7BBB8AE5370C8F03BC">
    <w:name w:val="951DA81FCB6F4D7BBB8AE5370C8F03BC"/>
    <w:rsid w:val="00392FFA"/>
  </w:style>
  <w:style w:type="paragraph" w:customStyle="1" w:styleId="902917BF466C49409C6032BC73C0A3F1">
    <w:name w:val="902917BF466C49409C6032BC73C0A3F1"/>
    <w:rsid w:val="00392FFA"/>
  </w:style>
  <w:style w:type="paragraph" w:customStyle="1" w:styleId="011CB3F4C8274CBFA74C381E03154D10">
    <w:name w:val="011CB3F4C8274CBFA74C381E03154D10"/>
    <w:rsid w:val="00392FFA"/>
  </w:style>
  <w:style w:type="paragraph" w:customStyle="1" w:styleId="883703E1B73840018D15A671BBD20438">
    <w:name w:val="883703E1B73840018D15A671BBD20438"/>
    <w:rsid w:val="00392FFA"/>
  </w:style>
  <w:style w:type="paragraph" w:customStyle="1" w:styleId="FE0ACFC76369473BAE81AE476C3C762B">
    <w:name w:val="FE0ACFC76369473BAE81AE476C3C762B"/>
    <w:rsid w:val="00392FFA"/>
  </w:style>
  <w:style w:type="paragraph" w:customStyle="1" w:styleId="CF7903FCCBC44305AD51C582E6C1926C">
    <w:name w:val="CF7903FCCBC44305AD51C582E6C1926C"/>
    <w:rsid w:val="00392FFA"/>
  </w:style>
  <w:style w:type="paragraph" w:customStyle="1" w:styleId="512244F9553F40D2A3507FFB4D73AF7E">
    <w:name w:val="512244F9553F40D2A3507FFB4D73AF7E"/>
    <w:rsid w:val="00392FFA"/>
  </w:style>
  <w:style w:type="paragraph" w:customStyle="1" w:styleId="3F3CBEBF41684DFDBF9C78F34050BCF4">
    <w:name w:val="3F3CBEBF41684DFDBF9C78F34050BCF4"/>
    <w:rsid w:val="00392FFA"/>
  </w:style>
  <w:style w:type="paragraph" w:customStyle="1" w:styleId="A7B027D506F84645A63E498F32CB3DC4">
    <w:name w:val="A7B027D506F84645A63E498F32CB3DC4"/>
    <w:rsid w:val="00392FFA"/>
  </w:style>
  <w:style w:type="paragraph" w:customStyle="1" w:styleId="C3A6834686264CEABFC33039A17F27BC">
    <w:name w:val="C3A6834686264CEABFC33039A17F27BC"/>
    <w:rsid w:val="00392FFA"/>
  </w:style>
  <w:style w:type="paragraph" w:customStyle="1" w:styleId="E6651D4BAB2F480FB737B5FC59A6C430">
    <w:name w:val="E6651D4BAB2F480FB737B5FC59A6C430"/>
    <w:rsid w:val="00392FFA"/>
  </w:style>
  <w:style w:type="paragraph" w:customStyle="1" w:styleId="18D834124F9B4720B4B75C8D6E8C5A21">
    <w:name w:val="18D834124F9B4720B4B75C8D6E8C5A21"/>
    <w:rsid w:val="00392FFA"/>
  </w:style>
  <w:style w:type="paragraph" w:customStyle="1" w:styleId="289A06C06B904B41BC5AFDAF604CAEF9">
    <w:name w:val="289A06C06B904B41BC5AFDAF604CAEF9"/>
    <w:rsid w:val="00392FFA"/>
  </w:style>
  <w:style w:type="paragraph" w:customStyle="1" w:styleId="4B1C9AF931674761B818FE457A562E28">
    <w:name w:val="4B1C9AF931674761B818FE457A562E28"/>
    <w:rsid w:val="00392FFA"/>
  </w:style>
  <w:style w:type="paragraph" w:customStyle="1" w:styleId="2BDD34DFA52A433793D83DC01616FEFB">
    <w:name w:val="2BDD34DFA52A433793D83DC01616FEFB"/>
    <w:rsid w:val="00392FFA"/>
  </w:style>
  <w:style w:type="paragraph" w:customStyle="1" w:styleId="6288398A540040A48089918358E86452">
    <w:name w:val="6288398A540040A48089918358E86452"/>
    <w:rsid w:val="00392FF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203D5F-FF77-45BF-9727-5429B6F41A7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C06993A-BF58-4B83-9D02-A22431F3C3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EAD815F-B2F8-422F-9315-93019FF4975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41639CA7-F65C-4665-84F8-B811418263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</Template>
  <TotalTime>0</TotalTime>
  <Pages>2</Pages>
  <Words>1128</Words>
  <Characters>6432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2018-08-29T18:08:00Z</dcterms:created>
  <dcterms:modified xsi:type="dcterms:W3CDTF">2020-10-29T12:15:00Z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